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8B39" w14:textId="6F7E879A" w:rsidR="00B67365" w:rsidRDefault="00454221" w:rsidP="00714262">
      <w:pPr>
        <w:pStyle w:val="Kop1"/>
      </w:pPr>
      <w:r>
        <w:t xml:space="preserve">Gesture software </w:t>
      </w:r>
      <w:r w:rsidR="00714262">
        <w:t>remarks</w:t>
      </w:r>
    </w:p>
    <w:p w14:paraId="6424FFD3" w14:textId="3A0DD83B" w:rsidR="00454221" w:rsidRDefault="00454221" w:rsidP="00454221">
      <w:pPr>
        <w:pStyle w:val="Kop2"/>
      </w:pPr>
      <w:r>
        <w:t>Algemeen</w:t>
      </w:r>
    </w:p>
    <w:p w14:paraId="1F2A1DF3" w14:textId="6106A3D0" w:rsidR="00454221" w:rsidRDefault="00454221" w:rsidP="00454221">
      <w:r>
        <w:rPr>
          <w:lang w:val="nl"/>
        </w:rPr>
        <w:t xml:space="preserve">Code is goed opgedeeld in aparte modules: </w:t>
      </w:r>
      <w:r w:rsidRPr="00454221">
        <w:t xml:space="preserve">GPIO, I2C, … </w:t>
      </w:r>
      <w:r>
        <w:t xml:space="preserve">staan </w:t>
      </w:r>
      <w:r w:rsidRPr="00454221">
        <w:t>in aparte b</w:t>
      </w:r>
      <w:r>
        <w:t>estanden.</w:t>
      </w:r>
    </w:p>
    <w:p w14:paraId="2C89BF5F" w14:textId="3B7F7D66" w:rsidR="00454221" w:rsidRDefault="00454221" w:rsidP="00454221"/>
    <w:p w14:paraId="24FA7C63" w14:textId="34349A0D" w:rsidR="00454221" w:rsidRDefault="00454221" w:rsidP="00454221">
      <w:r>
        <w:t xml:space="preserve">Code is goed opgesplitst in </w:t>
      </w:r>
      <w:r w:rsidR="00577269">
        <w:t xml:space="preserve">aparte </w:t>
      </w:r>
      <w:r>
        <w:t xml:space="preserve">functies. Alleen de </w:t>
      </w:r>
      <w:proofErr w:type="spellStart"/>
      <w:r>
        <w:t>main</w:t>
      </w:r>
      <w:proofErr w:type="spellEnd"/>
      <w:r>
        <w:t xml:space="preserve"> functie is wat lang. Deze zou wat meer opgesplitst kunnen worden.</w:t>
      </w:r>
    </w:p>
    <w:p w14:paraId="42ECBCA9" w14:textId="7E989A06" w:rsidR="00454221" w:rsidRDefault="00454221" w:rsidP="00454221"/>
    <w:p w14:paraId="3F59E558" w14:textId="0DA659B3" w:rsidR="00454221" w:rsidRDefault="00454221" w:rsidP="00454221">
      <w:r>
        <w:t>Bijvoorbeeld</w:t>
      </w:r>
    </w:p>
    <w:p w14:paraId="0770A439" w14:textId="5000AD25" w:rsidR="00454221" w:rsidRDefault="00454221" w:rsidP="00454221">
      <w:pPr>
        <w:pStyle w:val="Lijstalinea"/>
        <w:numPr>
          <w:ilvl w:val="0"/>
          <w:numId w:val="3"/>
        </w:numPr>
      </w:pPr>
      <w:proofErr w:type="spellStart"/>
      <w:r>
        <w:t>Perform_calibration</w:t>
      </w:r>
      <w:proofErr w:type="spellEnd"/>
    </w:p>
    <w:p w14:paraId="13B56E1C" w14:textId="49B387E1" w:rsidR="00454221" w:rsidRDefault="00454221" w:rsidP="00454221">
      <w:pPr>
        <w:pStyle w:val="Lijstalinea"/>
        <w:numPr>
          <w:ilvl w:val="0"/>
          <w:numId w:val="3"/>
        </w:numPr>
      </w:pPr>
      <w:proofErr w:type="spellStart"/>
      <w:r>
        <w:t>Handle_sensors</w:t>
      </w:r>
      <w:proofErr w:type="spellEnd"/>
    </w:p>
    <w:p w14:paraId="0E6667DC" w14:textId="360DC7B7" w:rsidR="00454221" w:rsidRDefault="00454221" w:rsidP="00454221">
      <w:pPr>
        <w:pStyle w:val="Lijstalinea"/>
        <w:numPr>
          <w:ilvl w:val="0"/>
          <w:numId w:val="3"/>
        </w:numPr>
      </w:pPr>
      <w:proofErr w:type="spellStart"/>
      <w:r>
        <w:t>Handle_led_timer</w:t>
      </w:r>
      <w:proofErr w:type="spellEnd"/>
    </w:p>
    <w:p w14:paraId="7B3BB901" w14:textId="76CE0D0B" w:rsidR="00454221" w:rsidRDefault="00454221" w:rsidP="00116E07">
      <w:pPr>
        <w:pStyle w:val="Lijstalinea"/>
        <w:numPr>
          <w:ilvl w:val="0"/>
          <w:numId w:val="3"/>
        </w:numPr>
      </w:pPr>
      <w:proofErr w:type="spellStart"/>
      <w:r>
        <w:t>Handle_command</w:t>
      </w:r>
      <w:proofErr w:type="spellEnd"/>
    </w:p>
    <w:p w14:paraId="375B3181" w14:textId="77777777" w:rsidR="00454221" w:rsidRDefault="00454221" w:rsidP="00454221"/>
    <w:p w14:paraId="3DC6966B" w14:textId="02025BA0" w:rsidR="00454221" w:rsidRDefault="00577269" w:rsidP="00454221">
      <w:r>
        <w:t>De code maakt wel</w:t>
      </w:r>
      <w:r w:rsidR="00454221">
        <w:t xml:space="preserve"> veel gebruik van globale variabelen. Bij grotere projecten kan dit snel onduidelijk worden en problemen veroorzaken</w:t>
      </w:r>
      <w:r>
        <w:t>.</w:t>
      </w:r>
      <w:r w:rsidR="00454221">
        <w:t xml:space="preserve"> </w:t>
      </w:r>
      <w:r>
        <w:t>B</w:t>
      </w:r>
      <w:r w:rsidR="00454221">
        <w:t xml:space="preserve">ijvoorbeeld race condities of </w:t>
      </w:r>
      <w:proofErr w:type="spellStart"/>
      <w:r w:rsidR="00454221">
        <w:t>interrupt</w:t>
      </w:r>
      <w:proofErr w:type="spellEnd"/>
      <w:r w:rsidR="00454221">
        <w:t xml:space="preserve"> </w:t>
      </w:r>
      <w:proofErr w:type="spellStart"/>
      <w:r w:rsidR="00454221">
        <w:t>safety</w:t>
      </w:r>
      <w:proofErr w:type="spellEnd"/>
      <w:r w:rsidR="00454221">
        <w:t xml:space="preserve"> issue.</w:t>
      </w:r>
    </w:p>
    <w:p w14:paraId="501F0C21" w14:textId="52213610" w:rsidR="004D7150" w:rsidRDefault="004D7150" w:rsidP="00454221"/>
    <w:p w14:paraId="010D7A69" w14:textId="77777777" w:rsidR="004D7150" w:rsidRDefault="004D7150" w:rsidP="00454221">
      <w:pPr>
        <w:rPr>
          <w:lang w:val="nl"/>
        </w:rPr>
      </w:pPr>
      <w:r w:rsidRPr="004D7150">
        <w:rPr>
          <w:lang w:val="nl"/>
        </w:rPr>
        <w:t>Main.c: lijn 150:</w:t>
      </w:r>
    </w:p>
    <w:p w14:paraId="5F23E91D" w14:textId="0DBC04B6" w:rsidR="004D7150" w:rsidRPr="004D7150" w:rsidRDefault="004D7150" w:rsidP="00454221">
      <w:pPr>
        <w:rPr>
          <w:lang w:val="nl"/>
        </w:rPr>
      </w:pPr>
      <w:r>
        <w:rPr>
          <w:lang w:val="nl"/>
        </w:rPr>
        <w:t xml:space="preserve">Variable hebben random data </w:t>
      </w:r>
      <w:r w:rsidRPr="00454221">
        <w:rPr>
          <w:lang w:val="nl"/>
        </w:rPr>
        <w:t>als deze op de stack staan (gedefinieerd in functie)</w:t>
      </w:r>
      <w:r>
        <w:rPr>
          <w:lang w:val="nl"/>
        </w:rPr>
        <w:t xml:space="preserve">. </w:t>
      </w:r>
      <w:r w:rsidRPr="00454221">
        <w:rPr>
          <w:lang w:val="nl"/>
        </w:rPr>
        <w:t>Static/globale variabelen zijn wel 0</w:t>
      </w:r>
      <w:r>
        <w:rPr>
          <w:lang w:val="nl"/>
        </w:rPr>
        <w:t xml:space="preserve"> bij opstart.</w:t>
      </w:r>
    </w:p>
    <w:p w14:paraId="5695ECEA" w14:textId="01D03350" w:rsidR="00116E07" w:rsidRDefault="00116E07" w:rsidP="00116E07">
      <w:pPr>
        <w:pStyle w:val="Kop3"/>
      </w:pPr>
      <w:r>
        <w:t>Struct met data</w:t>
      </w:r>
    </w:p>
    <w:p w14:paraId="47A526D1" w14:textId="37632344" w:rsidR="00116E07" w:rsidRDefault="00116E07" w:rsidP="00116E07">
      <w:r>
        <w:rPr>
          <w:lang w:val="nl"/>
        </w:rPr>
        <w:t>Ik zie ook verschillende array</w:t>
      </w:r>
      <w:r w:rsidR="00051D7B">
        <w:rPr>
          <w:lang w:val="nl"/>
        </w:rPr>
        <w:t>s</w:t>
      </w:r>
      <w:r>
        <w:rPr>
          <w:lang w:val="nl"/>
        </w:rPr>
        <w:t xml:space="preserve"> met data voor elke sensor </w:t>
      </w:r>
      <w:r>
        <w:rPr>
          <w:lang w:val="nl"/>
        </w:rPr>
        <w:t xml:space="preserve">(Bv </w:t>
      </w:r>
      <w:r w:rsidRPr="00116E07">
        <w:rPr>
          <w:lang w:val="nl"/>
        </w:rPr>
        <w:t>isReady[amountSensor]</w:t>
      </w:r>
      <w:r>
        <w:rPr>
          <w:lang w:val="nl"/>
        </w:rPr>
        <w:t>)</w:t>
      </w:r>
      <w:r>
        <w:rPr>
          <w:lang w:val="nl"/>
        </w:rPr>
        <w:t xml:space="preserve">. Dit zou je kunnen herwerken naar 1 array van sensor data structs. </w:t>
      </w:r>
      <w:r>
        <w:rPr>
          <w:lang w:val="nl"/>
        </w:rPr>
        <w:t>Het lijkt erop dat je ook de sensor definities z</w:t>
      </w:r>
      <w:proofErr w:type="spellStart"/>
      <w:r w:rsidRPr="00116E07">
        <w:t>ou</w:t>
      </w:r>
      <w:proofErr w:type="spellEnd"/>
      <w:r w:rsidRPr="00116E07">
        <w:t xml:space="preserve"> kunnen integreren i</w:t>
      </w:r>
      <w:r>
        <w:t xml:space="preserve">n deze </w:t>
      </w:r>
      <w:proofErr w:type="spellStart"/>
      <w:r>
        <w:t>struct</w:t>
      </w:r>
      <w:proofErr w:type="spellEnd"/>
      <w:r>
        <w:t>.</w:t>
      </w:r>
    </w:p>
    <w:p w14:paraId="1E70B00D" w14:textId="641EA3C2" w:rsidR="00116E07" w:rsidRDefault="00116E07" w:rsidP="00116E07">
      <w:pPr>
        <w:rPr>
          <w:lang w:val="nl"/>
        </w:rPr>
      </w:pPr>
    </w:p>
    <w:p w14:paraId="0D920021" w14:textId="589A6511" w:rsidR="00116E07" w:rsidRDefault="00116E07" w:rsidP="00116E07">
      <w:r>
        <w:t xml:space="preserve">Ik denk dat de functieaanroepen dat ook simpeler kunnen worden door deze </w:t>
      </w:r>
      <w:proofErr w:type="spellStart"/>
      <w:r>
        <w:t>struct</w:t>
      </w:r>
      <w:proofErr w:type="spellEnd"/>
      <w:r>
        <w:t xml:space="preserve"> mee te geven.</w:t>
      </w:r>
      <w:r w:rsidR="00051D7B">
        <w:t xml:space="preserve"> Zo kan ook een mogelijk</w:t>
      </w:r>
      <w:r w:rsidR="004854E7">
        <w:t>e</w:t>
      </w:r>
      <w:r w:rsidR="00051D7B">
        <w:t xml:space="preserve"> bug vermeden worden</w:t>
      </w:r>
      <w:r w:rsidR="00181C4F">
        <w:t xml:space="preserve"> (zie verder)</w:t>
      </w:r>
      <w:r w:rsidR="00051D7B">
        <w:t>.</w:t>
      </w:r>
    </w:p>
    <w:p w14:paraId="369745EF" w14:textId="6462A3C2" w:rsidR="00116E07" w:rsidRDefault="00116E07" w:rsidP="00116E07">
      <w:pPr>
        <w:rPr>
          <w:lang w:val="nl"/>
        </w:rPr>
      </w:pPr>
    </w:p>
    <w:p w14:paraId="4DCD81A8" w14:textId="77777777" w:rsidR="00116E07" w:rsidRPr="00051D7B" w:rsidRDefault="00116E07" w:rsidP="00116E07">
      <w:pPr>
        <w:rPr>
          <w:rFonts w:ascii="Courier New" w:hAnsi="Courier New" w:cs="Courier New"/>
        </w:rPr>
      </w:pPr>
      <w:proofErr w:type="spellStart"/>
      <w:r w:rsidRPr="00051D7B">
        <w:rPr>
          <w:rFonts w:ascii="Courier New" w:hAnsi="Courier New" w:cs="Courier New"/>
        </w:rPr>
        <w:t>typedef</w:t>
      </w:r>
      <w:proofErr w:type="spellEnd"/>
      <w:r w:rsidRPr="00051D7B">
        <w:rPr>
          <w:rFonts w:ascii="Courier New" w:hAnsi="Courier New" w:cs="Courier New"/>
        </w:rPr>
        <w:t xml:space="preserve"> </w:t>
      </w:r>
      <w:proofErr w:type="spellStart"/>
      <w:r w:rsidRPr="00051D7B">
        <w:rPr>
          <w:rFonts w:ascii="Courier New" w:hAnsi="Courier New" w:cs="Courier New"/>
        </w:rPr>
        <w:t>struct</w:t>
      </w:r>
      <w:proofErr w:type="spellEnd"/>
    </w:p>
    <w:p w14:paraId="5FF3E3DE" w14:textId="77777777" w:rsidR="00116E07" w:rsidRP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>{</w:t>
      </w:r>
    </w:p>
    <w:p w14:paraId="2A79B3AF" w14:textId="77777777" w:rsidR="00116E07" w:rsidRP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 xml:space="preserve">    bool </w:t>
      </w:r>
      <w:proofErr w:type="spellStart"/>
      <w:r w:rsidRPr="00116E07">
        <w:rPr>
          <w:rFonts w:ascii="Courier New" w:hAnsi="Courier New" w:cs="Courier New"/>
          <w:lang w:val="en-GB"/>
        </w:rPr>
        <w:t>isReady</w:t>
      </w:r>
      <w:proofErr w:type="spellEnd"/>
      <w:r w:rsidRPr="00116E07">
        <w:rPr>
          <w:rFonts w:ascii="Courier New" w:hAnsi="Courier New" w:cs="Courier New"/>
          <w:lang w:val="en-GB"/>
        </w:rPr>
        <w:t>;</w:t>
      </w:r>
    </w:p>
    <w:p w14:paraId="19EF19F7" w14:textId="77777777" w:rsidR="00116E07" w:rsidRP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 xml:space="preserve">    bool </w:t>
      </w:r>
      <w:proofErr w:type="spellStart"/>
      <w:r w:rsidRPr="00116E07">
        <w:rPr>
          <w:rFonts w:ascii="Courier New" w:hAnsi="Courier New" w:cs="Courier New"/>
          <w:lang w:val="en-GB"/>
        </w:rPr>
        <w:t>hasRead</w:t>
      </w:r>
      <w:proofErr w:type="spellEnd"/>
      <w:r w:rsidRPr="00116E07">
        <w:rPr>
          <w:rFonts w:ascii="Courier New" w:hAnsi="Courier New" w:cs="Courier New"/>
          <w:lang w:val="en-GB"/>
        </w:rPr>
        <w:t>;</w:t>
      </w:r>
    </w:p>
    <w:p w14:paraId="04C3E6F6" w14:textId="77777777" w:rsidR="00116E07" w:rsidRP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 xml:space="preserve">    </w:t>
      </w:r>
    </w:p>
    <w:p w14:paraId="6A8010C1" w14:textId="77777777" w:rsidR="00116E07" w:rsidRP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 xml:space="preserve">    struct </w:t>
      </w:r>
      <w:proofErr w:type="spellStart"/>
      <w:r w:rsidRPr="00116E07">
        <w:rPr>
          <w:rFonts w:ascii="Courier New" w:hAnsi="Courier New" w:cs="Courier New"/>
          <w:lang w:val="en-GB"/>
        </w:rPr>
        <w:t>resultaat</w:t>
      </w:r>
      <w:proofErr w:type="spellEnd"/>
      <w:r w:rsidRPr="00116E07">
        <w:rPr>
          <w:rFonts w:ascii="Courier New" w:hAnsi="Courier New" w:cs="Courier New"/>
          <w:lang w:val="en-GB"/>
        </w:rPr>
        <w:t xml:space="preserve"> </w:t>
      </w:r>
      <w:proofErr w:type="spellStart"/>
      <w:r w:rsidRPr="00116E07">
        <w:rPr>
          <w:rFonts w:ascii="Courier New" w:hAnsi="Courier New" w:cs="Courier New"/>
          <w:lang w:val="en-GB"/>
        </w:rPr>
        <w:t>resultaat</w:t>
      </w:r>
      <w:proofErr w:type="spellEnd"/>
      <w:r w:rsidRPr="00116E07">
        <w:rPr>
          <w:rFonts w:ascii="Courier New" w:hAnsi="Courier New" w:cs="Courier New"/>
          <w:lang w:val="en-GB"/>
        </w:rPr>
        <w:t>;</w:t>
      </w:r>
    </w:p>
    <w:p w14:paraId="4E0FAE74" w14:textId="746C142B" w:rsid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 xml:space="preserve">    VL53L3CX_Object_t sensor;</w:t>
      </w:r>
    </w:p>
    <w:p w14:paraId="714E99DF" w14:textId="6F7201B6" w:rsidR="00116E07" w:rsidRDefault="00116E07" w:rsidP="00116E07">
      <w:pPr>
        <w:rPr>
          <w:rFonts w:ascii="Courier New" w:hAnsi="Courier New" w:cs="Courier New"/>
          <w:lang w:val="en-GB"/>
        </w:rPr>
      </w:pPr>
    </w:p>
    <w:p w14:paraId="03B88D25" w14:textId="3B002A13" w:rsidR="00116E07" w:rsidRP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 xml:space="preserve">    </w:t>
      </w:r>
      <w:proofErr w:type="spellStart"/>
      <w:r w:rsidRPr="00116E07">
        <w:rPr>
          <w:rFonts w:ascii="Courier New" w:hAnsi="Courier New" w:cs="Courier New"/>
          <w:lang w:val="en-GB"/>
        </w:rPr>
        <w:t>Sensor_Definition_t</w:t>
      </w:r>
      <w:proofErr w:type="spellEnd"/>
      <w:r w:rsidRPr="00116E07">
        <w:rPr>
          <w:rFonts w:ascii="Courier New" w:hAnsi="Courier New" w:cs="Courier New"/>
          <w:lang w:val="en-GB"/>
        </w:rPr>
        <w:t xml:space="preserve"> </w:t>
      </w:r>
      <w:proofErr w:type="spellStart"/>
      <w:r w:rsidRPr="00116E07">
        <w:rPr>
          <w:rFonts w:ascii="Courier New" w:hAnsi="Courier New" w:cs="Courier New"/>
          <w:lang w:val="en-GB"/>
        </w:rPr>
        <w:t>pos</w:t>
      </w:r>
      <w:proofErr w:type="spellEnd"/>
      <w:r w:rsidRPr="00116E07">
        <w:rPr>
          <w:rFonts w:ascii="Courier New" w:hAnsi="Courier New" w:cs="Courier New"/>
          <w:lang w:val="en-GB"/>
        </w:rPr>
        <w:t>;</w:t>
      </w:r>
    </w:p>
    <w:p w14:paraId="48383BAC" w14:textId="7F83A846" w:rsidR="00116E07" w:rsidRPr="00116E07" w:rsidRDefault="00116E07" w:rsidP="00116E07">
      <w:pPr>
        <w:rPr>
          <w:rFonts w:ascii="Courier New" w:hAnsi="Courier New" w:cs="Courier New"/>
          <w:lang w:val="en-GB"/>
        </w:rPr>
      </w:pPr>
      <w:r w:rsidRPr="00116E07">
        <w:rPr>
          <w:rFonts w:ascii="Courier New" w:hAnsi="Courier New" w:cs="Courier New"/>
          <w:lang w:val="en-GB"/>
        </w:rPr>
        <w:t xml:space="preserve">        </w:t>
      </w:r>
    </w:p>
    <w:p w14:paraId="373143AF" w14:textId="68633119" w:rsidR="00116E07" w:rsidRDefault="00116E07" w:rsidP="00116E07">
      <w:pPr>
        <w:rPr>
          <w:rFonts w:ascii="Courier New" w:hAnsi="Courier New" w:cs="Courier New"/>
          <w:lang w:val="nl"/>
        </w:rPr>
      </w:pPr>
      <w:r w:rsidRPr="00116E07">
        <w:rPr>
          <w:rFonts w:ascii="Courier New" w:hAnsi="Courier New" w:cs="Courier New"/>
          <w:lang w:val="nl"/>
        </w:rPr>
        <w:t>} sensorData_t;</w:t>
      </w:r>
    </w:p>
    <w:p w14:paraId="405F6E77" w14:textId="281D91AA" w:rsidR="00577269" w:rsidRDefault="00577269" w:rsidP="00116E07">
      <w:pPr>
        <w:rPr>
          <w:rFonts w:ascii="Courier New" w:hAnsi="Courier New" w:cs="Courier New"/>
          <w:lang w:val="nl"/>
        </w:rPr>
      </w:pPr>
    </w:p>
    <w:p w14:paraId="3C2CCDE6" w14:textId="77777777" w:rsidR="00577269" w:rsidRDefault="00577269" w:rsidP="00116E07">
      <w:pPr>
        <w:rPr>
          <w:rFonts w:ascii="Courier New" w:hAnsi="Courier New" w:cs="Courier New"/>
          <w:lang w:val="nl"/>
        </w:rPr>
      </w:pPr>
    </w:p>
    <w:p w14:paraId="1169F6B6" w14:textId="4D542AC9" w:rsidR="00577269" w:rsidRDefault="00577269" w:rsidP="00116E07">
      <w:pPr>
        <w:rPr>
          <w:rFonts w:ascii="Courier New" w:hAnsi="Courier New" w:cs="Courier New"/>
          <w:lang w:val="nl"/>
        </w:rPr>
      </w:pPr>
      <w:r>
        <w:rPr>
          <w:rFonts w:ascii="Courier New" w:hAnsi="Courier New" w:cs="Courier New"/>
          <w:lang w:val="nl"/>
        </w:rPr>
        <w:t xml:space="preserve">Static </w:t>
      </w:r>
      <w:r w:rsidRPr="00116E07">
        <w:rPr>
          <w:rFonts w:ascii="Courier New" w:hAnsi="Courier New" w:cs="Courier New"/>
          <w:lang w:val="nl"/>
        </w:rPr>
        <w:t>sensorData</w:t>
      </w:r>
      <w:r>
        <w:rPr>
          <w:rFonts w:ascii="Courier New" w:hAnsi="Courier New" w:cs="Courier New"/>
          <w:lang w:val="nl"/>
        </w:rPr>
        <w:t xml:space="preserve"> sensorData;</w:t>
      </w:r>
    </w:p>
    <w:p w14:paraId="30FA528A" w14:textId="77777777" w:rsidR="00577269" w:rsidRPr="00116E07" w:rsidRDefault="00577269" w:rsidP="00116E07">
      <w:pPr>
        <w:rPr>
          <w:rFonts w:ascii="Courier New" w:hAnsi="Courier New" w:cs="Courier New"/>
          <w:lang w:val="nl"/>
        </w:rPr>
      </w:pPr>
    </w:p>
    <w:p w14:paraId="6E6A7392" w14:textId="642CD556" w:rsidR="004D7150" w:rsidRDefault="00577269" w:rsidP="00116E07">
      <w:r>
        <w:t>Functieaanroep</w:t>
      </w:r>
    </w:p>
    <w:p w14:paraId="7819F9D1" w14:textId="478C06C9" w:rsidR="00116E07" w:rsidRPr="004D7150" w:rsidRDefault="00116E07" w:rsidP="00116E07">
      <w:pPr>
        <w:rPr>
          <w:rFonts w:ascii="Courier New" w:hAnsi="Courier New" w:cs="Courier New"/>
          <w:lang w:val="en-GB"/>
        </w:rPr>
      </w:pPr>
      <w:proofErr w:type="spellStart"/>
      <w:r w:rsidRPr="004D7150">
        <w:rPr>
          <w:rFonts w:ascii="Courier New" w:hAnsi="Courier New" w:cs="Courier New"/>
          <w:lang w:val="en-GB"/>
        </w:rPr>
        <w:t>getData</w:t>
      </w:r>
      <w:proofErr w:type="spellEnd"/>
      <w:r w:rsidRPr="004D7150">
        <w:rPr>
          <w:rFonts w:ascii="Courier New" w:hAnsi="Courier New" w:cs="Courier New"/>
          <w:lang w:val="en-GB"/>
        </w:rPr>
        <w:t xml:space="preserve">(&amp;sensor[left.id], &amp;left, </w:t>
      </w:r>
      <w:proofErr w:type="spellStart"/>
      <w:r w:rsidRPr="004D7150">
        <w:rPr>
          <w:rFonts w:ascii="Courier New" w:hAnsi="Courier New" w:cs="Courier New"/>
          <w:lang w:val="en-GB"/>
        </w:rPr>
        <w:t>resultaat</w:t>
      </w:r>
      <w:proofErr w:type="spellEnd"/>
      <w:r w:rsidRPr="004D7150">
        <w:rPr>
          <w:rFonts w:ascii="Courier New" w:hAnsi="Courier New" w:cs="Courier New"/>
          <w:lang w:val="en-GB"/>
        </w:rPr>
        <w:t>, (uint8_t *)</w:t>
      </w:r>
      <w:proofErr w:type="spellStart"/>
      <w:r w:rsidRPr="004D7150">
        <w:rPr>
          <w:rFonts w:ascii="Courier New" w:hAnsi="Courier New" w:cs="Courier New"/>
          <w:lang w:val="en-GB"/>
        </w:rPr>
        <w:t>isReady</w:t>
      </w:r>
      <w:proofErr w:type="spellEnd"/>
      <w:r w:rsidRPr="004D7150">
        <w:rPr>
          <w:rFonts w:ascii="Courier New" w:hAnsi="Courier New" w:cs="Courier New"/>
          <w:lang w:val="en-GB"/>
        </w:rPr>
        <w:t>);</w:t>
      </w:r>
    </w:p>
    <w:p w14:paraId="61ED1673" w14:textId="1A4748DA" w:rsidR="00116E07" w:rsidRPr="004D7150" w:rsidRDefault="004D7150" w:rsidP="00116E07">
      <w:r w:rsidRPr="004D7150">
        <w:t>wordt dan</w:t>
      </w:r>
      <w:r>
        <w:t xml:space="preserve"> </w:t>
      </w:r>
    </w:p>
    <w:p w14:paraId="429FE58E" w14:textId="41798A74" w:rsidR="00116E07" w:rsidRPr="004D7150" w:rsidRDefault="00116E07" w:rsidP="00116E07">
      <w:pPr>
        <w:rPr>
          <w:rFonts w:ascii="Courier New" w:hAnsi="Courier New" w:cs="Courier New"/>
        </w:rPr>
      </w:pPr>
      <w:proofErr w:type="spellStart"/>
      <w:r w:rsidRPr="004D7150">
        <w:rPr>
          <w:rFonts w:ascii="Courier New" w:hAnsi="Courier New" w:cs="Courier New"/>
        </w:rPr>
        <w:t>getData</w:t>
      </w:r>
      <w:proofErr w:type="spellEnd"/>
      <w:r w:rsidRPr="004D7150">
        <w:rPr>
          <w:rFonts w:ascii="Courier New" w:hAnsi="Courier New" w:cs="Courier New"/>
        </w:rPr>
        <w:t>(</w:t>
      </w:r>
      <w:r w:rsidRPr="004D7150">
        <w:rPr>
          <w:rFonts w:ascii="Courier New" w:hAnsi="Courier New" w:cs="Courier New"/>
        </w:rPr>
        <w:t>&amp;</w:t>
      </w:r>
      <w:proofErr w:type="spellStart"/>
      <w:r w:rsidRPr="004D7150">
        <w:rPr>
          <w:rFonts w:ascii="Courier New" w:hAnsi="Courier New" w:cs="Courier New"/>
        </w:rPr>
        <w:t>sensor</w:t>
      </w:r>
      <w:r w:rsidR="008F0654">
        <w:rPr>
          <w:rFonts w:ascii="Courier New" w:hAnsi="Courier New" w:cs="Courier New"/>
        </w:rPr>
        <w:t>Data</w:t>
      </w:r>
      <w:proofErr w:type="spellEnd"/>
      <w:r w:rsidRPr="004D7150">
        <w:rPr>
          <w:rFonts w:ascii="Courier New" w:hAnsi="Courier New" w:cs="Courier New"/>
        </w:rPr>
        <w:t>[</w:t>
      </w:r>
      <w:proofErr w:type="spellStart"/>
      <w:r w:rsidRPr="004D7150">
        <w:rPr>
          <w:rFonts w:ascii="Courier New" w:hAnsi="Courier New" w:cs="Courier New"/>
        </w:rPr>
        <w:t>id</w:t>
      </w:r>
      <w:proofErr w:type="spellEnd"/>
      <w:r w:rsidRPr="004D7150">
        <w:rPr>
          <w:rFonts w:ascii="Courier New" w:hAnsi="Courier New" w:cs="Courier New"/>
        </w:rPr>
        <w:t>]);</w:t>
      </w:r>
    </w:p>
    <w:p w14:paraId="744476C2" w14:textId="77777777" w:rsidR="00577269" w:rsidRDefault="00577269">
      <w:pPr>
        <w:rPr>
          <w:b/>
          <w:color w:val="000080"/>
          <w:sz w:val="24"/>
          <w:lang w:val="nl"/>
        </w:rPr>
      </w:pPr>
      <w:r>
        <w:br w:type="page"/>
      </w:r>
    </w:p>
    <w:p w14:paraId="0AF5A53D" w14:textId="004F724C" w:rsidR="00F617E3" w:rsidRDefault="00F617E3" w:rsidP="00F617E3">
      <w:pPr>
        <w:pStyle w:val="Kop3"/>
      </w:pPr>
      <w:r>
        <w:lastRenderedPageBreak/>
        <w:t>State variabele</w:t>
      </w:r>
    </w:p>
    <w:p w14:paraId="02E08C1B" w14:textId="18FD495A" w:rsidR="00F617E3" w:rsidRDefault="00F617E3" w:rsidP="00F617E3">
      <w:pPr>
        <w:rPr>
          <w:lang w:val="nl"/>
        </w:rPr>
      </w:pPr>
      <w:r>
        <w:rPr>
          <w:lang w:val="nl"/>
        </w:rPr>
        <w:t>In de code worden op verschillende plaatsen booleans gebruikt om een state bij te houden.</w:t>
      </w:r>
    </w:p>
    <w:p w14:paraId="47F3C1FC" w14:textId="6D65B48A" w:rsidR="00F617E3" w:rsidRDefault="00F617E3" w:rsidP="00F617E3">
      <w:pPr>
        <w:rPr>
          <w:lang w:val="nl"/>
        </w:rPr>
      </w:pPr>
    </w:p>
    <w:p w14:paraId="71CC03B9" w14:textId="0B32217E" w:rsidR="00F617E3" w:rsidRDefault="00251061" w:rsidP="00F617E3">
      <w:pPr>
        <w:rPr>
          <w:rFonts w:ascii="Courier New" w:hAnsi="Courier New" w:cs="Courier New"/>
          <w:lang w:val="nl"/>
        </w:rPr>
      </w:pPr>
      <w:r w:rsidRPr="00251061">
        <w:rPr>
          <w:rFonts w:ascii="Courier New" w:hAnsi="Courier New" w:cs="Courier New"/>
          <w:lang w:val="nl"/>
        </w:rPr>
        <w:t>if (objectPresent &amp;&amp; !prevObjectPresent)</w:t>
      </w:r>
    </w:p>
    <w:p w14:paraId="1D3B872A" w14:textId="0FBD0611" w:rsidR="00251061" w:rsidRDefault="00251061" w:rsidP="00F617E3">
      <w:pPr>
        <w:rPr>
          <w:rFonts w:ascii="Courier New" w:hAnsi="Courier New" w:cs="Courier New"/>
          <w:lang w:val="nl"/>
        </w:rPr>
      </w:pPr>
    </w:p>
    <w:p w14:paraId="619E694E" w14:textId="5B71DFA8" w:rsidR="00251061" w:rsidRDefault="00251061" w:rsidP="00F617E3">
      <w:pPr>
        <w:rPr>
          <w:lang w:val="nl"/>
        </w:rPr>
      </w:pPr>
      <w:r>
        <w:rPr>
          <w:lang w:val="nl"/>
        </w:rPr>
        <w:t>Op den duur kan dit complex worden. Op dat moment kan een state machine de code duidelijk en begrijpbaar houden.</w:t>
      </w:r>
    </w:p>
    <w:p w14:paraId="7AB57679" w14:textId="77777777" w:rsidR="00F617E3" w:rsidRDefault="00F617E3" w:rsidP="00F617E3">
      <w:pPr>
        <w:rPr>
          <w:lang w:val="nl"/>
        </w:rPr>
      </w:pPr>
    </w:p>
    <w:p w14:paraId="016E3896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typedef </w:t>
      </w:r>
      <w:proofErr w:type="spellStart"/>
      <w:r w:rsidRPr="00F617E3">
        <w:rPr>
          <w:rFonts w:ascii="Courier New" w:hAnsi="Courier New" w:cs="Courier New"/>
          <w:lang w:val="en-GB"/>
        </w:rPr>
        <w:t>enum</w:t>
      </w:r>
      <w:proofErr w:type="spellEnd"/>
    </w:p>
    <w:p w14:paraId="7C7D7302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>{</w:t>
      </w:r>
    </w:p>
    <w:p w14:paraId="73B20D7C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STATE_SENSOR_START = 0,</w:t>
      </w:r>
    </w:p>
    <w:p w14:paraId="10BC39DF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STATE_SENSOR_SAMPLING,</w:t>
      </w:r>
    </w:p>
    <w:p w14:paraId="2004E22D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STATE_SENSOR_STOP,</w:t>
      </w:r>
    </w:p>
    <w:p w14:paraId="76659ABB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} </w:t>
      </w:r>
      <w:proofErr w:type="spellStart"/>
      <w:r w:rsidRPr="00F617E3">
        <w:rPr>
          <w:rFonts w:ascii="Courier New" w:hAnsi="Courier New" w:cs="Courier New"/>
          <w:lang w:val="en-GB"/>
        </w:rPr>
        <w:t>sensorState_t</w:t>
      </w:r>
      <w:proofErr w:type="spellEnd"/>
      <w:r w:rsidRPr="00F617E3">
        <w:rPr>
          <w:rFonts w:ascii="Courier New" w:hAnsi="Courier New" w:cs="Courier New"/>
          <w:lang w:val="en-GB"/>
        </w:rPr>
        <w:t>;</w:t>
      </w:r>
    </w:p>
    <w:p w14:paraId="32EDF597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</w:p>
    <w:p w14:paraId="6DF36CDB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static </w:t>
      </w:r>
      <w:proofErr w:type="spellStart"/>
      <w:r w:rsidRPr="00F617E3">
        <w:rPr>
          <w:rFonts w:ascii="Courier New" w:hAnsi="Courier New" w:cs="Courier New"/>
          <w:lang w:val="en-GB"/>
        </w:rPr>
        <w:t>sensorState_t</w:t>
      </w:r>
      <w:proofErr w:type="spellEnd"/>
      <w:r w:rsidRPr="00F617E3">
        <w:rPr>
          <w:rFonts w:ascii="Courier New" w:hAnsi="Courier New" w:cs="Courier New"/>
          <w:lang w:val="en-GB"/>
        </w:rPr>
        <w:t xml:space="preserve"> </w:t>
      </w:r>
      <w:proofErr w:type="spellStart"/>
      <w:r w:rsidRPr="00F617E3">
        <w:rPr>
          <w:rFonts w:ascii="Courier New" w:hAnsi="Courier New" w:cs="Courier New"/>
          <w:lang w:val="en-GB"/>
        </w:rPr>
        <w:t>sensorState</w:t>
      </w:r>
      <w:proofErr w:type="spellEnd"/>
      <w:r w:rsidRPr="00F617E3">
        <w:rPr>
          <w:rFonts w:ascii="Courier New" w:hAnsi="Courier New" w:cs="Courier New"/>
          <w:lang w:val="en-GB"/>
        </w:rPr>
        <w:t xml:space="preserve"> = STATE_SENSOR_START;</w:t>
      </w:r>
    </w:p>
    <w:p w14:paraId="2EA406F2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</w:p>
    <w:p w14:paraId="65AB2F47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>switch (</w:t>
      </w:r>
      <w:proofErr w:type="spellStart"/>
      <w:r w:rsidRPr="00F617E3">
        <w:rPr>
          <w:rFonts w:ascii="Courier New" w:hAnsi="Courier New" w:cs="Courier New"/>
          <w:lang w:val="en-GB"/>
        </w:rPr>
        <w:t>sensorState</w:t>
      </w:r>
      <w:proofErr w:type="spellEnd"/>
      <w:r w:rsidRPr="00F617E3">
        <w:rPr>
          <w:rFonts w:ascii="Courier New" w:hAnsi="Courier New" w:cs="Courier New"/>
          <w:lang w:val="en-GB"/>
        </w:rPr>
        <w:t>)</w:t>
      </w:r>
    </w:p>
    <w:p w14:paraId="7341ADED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>{</w:t>
      </w:r>
    </w:p>
    <w:p w14:paraId="39BA55F5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case STATE_SENSOR_START:</w:t>
      </w:r>
    </w:p>
    <w:p w14:paraId="3C807165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F617E3">
        <w:rPr>
          <w:rFonts w:ascii="Courier New" w:hAnsi="Courier New" w:cs="Courier New"/>
          <w:lang w:val="en-GB"/>
        </w:rPr>
        <w:t>Start_Sensor</w:t>
      </w:r>
      <w:proofErr w:type="spellEnd"/>
      <w:r w:rsidRPr="00F617E3">
        <w:rPr>
          <w:rFonts w:ascii="Courier New" w:hAnsi="Courier New" w:cs="Courier New"/>
          <w:lang w:val="en-GB"/>
        </w:rPr>
        <w:t xml:space="preserve">(&amp;sensor[center.id], </w:t>
      </w:r>
      <w:proofErr w:type="spellStart"/>
      <w:r w:rsidRPr="00F617E3">
        <w:rPr>
          <w:rFonts w:ascii="Courier New" w:hAnsi="Courier New" w:cs="Courier New"/>
          <w:lang w:val="en-GB"/>
        </w:rPr>
        <w:t>center.gpioPin</w:t>
      </w:r>
      <w:proofErr w:type="spellEnd"/>
      <w:r w:rsidRPr="00F617E3">
        <w:rPr>
          <w:rFonts w:ascii="Courier New" w:hAnsi="Courier New" w:cs="Courier New"/>
          <w:lang w:val="en-GB"/>
        </w:rPr>
        <w:t>);</w:t>
      </w:r>
    </w:p>
    <w:p w14:paraId="268AFDEB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F617E3">
        <w:rPr>
          <w:rFonts w:ascii="Courier New" w:hAnsi="Courier New" w:cs="Courier New"/>
          <w:lang w:val="en-GB"/>
        </w:rPr>
        <w:t>Start_Sensor</w:t>
      </w:r>
      <w:proofErr w:type="spellEnd"/>
      <w:r w:rsidRPr="00F617E3">
        <w:rPr>
          <w:rFonts w:ascii="Courier New" w:hAnsi="Courier New" w:cs="Courier New"/>
          <w:lang w:val="en-GB"/>
        </w:rPr>
        <w:t xml:space="preserve">(&amp;sensor[right.id], </w:t>
      </w:r>
      <w:proofErr w:type="spellStart"/>
      <w:r w:rsidRPr="00F617E3">
        <w:rPr>
          <w:rFonts w:ascii="Courier New" w:hAnsi="Courier New" w:cs="Courier New"/>
          <w:lang w:val="en-GB"/>
        </w:rPr>
        <w:t>right.gpioPin</w:t>
      </w:r>
      <w:proofErr w:type="spellEnd"/>
      <w:r w:rsidRPr="00F617E3">
        <w:rPr>
          <w:rFonts w:ascii="Courier New" w:hAnsi="Courier New" w:cs="Courier New"/>
          <w:lang w:val="en-GB"/>
        </w:rPr>
        <w:t>);</w:t>
      </w:r>
    </w:p>
    <w:p w14:paraId="3D3BEC20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F617E3">
        <w:rPr>
          <w:rFonts w:ascii="Courier New" w:hAnsi="Courier New" w:cs="Courier New"/>
          <w:lang w:val="en-GB"/>
        </w:rPr>
        <w:t>sensorState</w:t>
      </w:r>
      <w:proofErr w:type="spellEnd"/>
      <w:r w:rsidRPr="00F617E3">
        <w:rPr>
          <w:rFonts w:ascii="Courier New" w:hAnsi="Courier New" w:cs="Courier New"/>
          <w:lang w:val="en-GB"/>
        </w:rPr>
        <w:t xml:space="preserve"> = STATE_SENSOR_DETECTED;</w:t>
      </w:r>
    </w:p>
    <w:p w14:paraId="3EDE539A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break;</w:t>
      </w:r>
    </w:p>
    <w:p w14:paraId="723A1BD3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case STATE_SENSOR_DETECTED:</w:t>
      </w:r>
    </w:p>
    <w:p w14:paraId="3A4A6889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</w:t>
      </w:r>
    </w:p>
    <w:p w14:paraId="53992569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// Handle sensor data</w:t>
      </w:r>
    </w:p>
    <w:p w14:paraId="04CB3A7C" w14:textId="741FD9D1" w:rsid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// Update </w:t>
      </w:r>
      <w:r w:rsidR="00251061">
        <w:rPr>
          <w:rFonts w:ascii="Courier New" w:hAnsi="Courier New" w:cs="Courier New"/>
          <w:lang w:val="en-GB"/>
        </w:rPr>
        <w:t>presence</w:t>
      </w:r>
    </w:p>
    <w:p w14:paraId="1D295750" w14:textId="04F40AF6" w:rsidR="00251061" w:rsidRDefault="00251061" w:rsidP="00F617E3">
      <w:pPr>
        <w:rPr>
          <w:rFonts w:ascii="Courier New" w:hAnsi="Courier New" w:cs="Courier New"/>
          <w:lang w:val="en-GB"/>
        </w:rPr>
      </w:pPr>
    </w:p>
    <w:p w14:paraId="21551F5D" w14:textId="72C3FB75" w:rsidR="00251061" w:rsidRDefault="00251061" w:rsidP="00F617E3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  If (</w:t>
      </w:r>
      <w:proofErr w:type="spellStart"/>
      <w:r>
        <w:rPr>
          <w:rFonts w:ascii="Courier New" w:hAnsi="Courier New" w:cs="Courier New"/>
          <w:lang w:val="en-GB"/>
        </w:rPr>
        <w:t>sensorPresent</w:t>
      </w:r>
      <w:proofErr w:type="spellEnd"/>
      <w:r>
        <w:rPr>
          <w:rFonts w:ascii="Courier New" w:hAnsi="Courier New" w:cs="Courier New"/>
          <w:lang w:val="en-GB"/>
        </w:rPr>
        <w:t>)</w:t>
      </w:r>
    </w:p>
    <w:p w14:paraId="69A85B6E" w14:textId="7FD8A472" w:rsidR="00251061" w:rsidRDefault="00251061" w:rsidP="00251061">
      <w:pPr>
        <w:ind w:firstLine="709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{</w:t>
      </w:r>
    </w:p>
    <w:p w14:paraId="4881E91B" w14:textId="67B641CC" w:rsidR="00251061" w:rsidRDefault="00251061" w:rsidP="00251061">
      <w:pPr>
        <w:ind w:left="709" w:firstLine="709"/>
        <w:rPr>
          <w:rFonts w:ascii="Courier New" w:hAnsi="Courier New" w:cs="Courier New"/>
          <w:lang w:val="en-GB"/>
        </w:rPr>
      </w:pPr>
      <w:proofErr w:type="spellStart"/>
      <w:r w:rsidRPr="00F617E3">
        <w:rPr>
          <w:rFonts w:ascii="Courier New" w:hAnsi="Courier New" w:cs="Courier New"/>
          <w:lang w:val="en-GB"/>
        </w:rPr>
        <w:t>sensorState</w:t>
      </w:r>
      <w:proofErr w:type="spellEnd"/>
      <w:r w:rsidRPr="00F617E3">
        <w:rPr>
          <w:rFonts w:ascii="Courier New" w:hAnsi="Courier New" w:cs="Courier New"/>
          <w:lang w:val="en-GB"/>
        </w:rPr>
        <w:t xml:space="preserve"> = STATE_SENSOR_DETECTED</w:t>
      </w:r>
      <w:r>
        <w:rPr>
          <w:rFonts w:ascii="Courier New" w:hAnsi="Courier New" w:cs="Courier New"/>
          <w:lang w:val="en-GB"/>
        </w:rPr>
        <w:t>;</w:t>
      </w:r>
      <w:r>
        <w:rPr>
          <w:rFonts w:ascii="Courier New" w:hAnsi="Courier New" w:cs="Courier New"/>
          <w:lang w:val="en-GB"/>
        </w:rPr>
        <w:tab/>
      </w:r>
    </w:p>
    <w:p w14:paraId="652CB395" w14:textId="00C1447D" w:rsidR="00251061" w:rsidRDefault="00251061" w:rsidP="00251061">
      <w:pPr>
        <w:ind w:firstLine="709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}</w:t>
      </w:r>
    </w:p>
    <w:p w14:paraId="5AB583A3" w14:textId="7E9DDEAF" w:rsidR="00251061" w:rsidRDefault="00251061" w:rsidP="00251061">
      <w:pPr>
        <w:ind w:left="709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else</w:t>
      </w:r>
    </w:p>
    <w:p w14:paraId="2B86C228" w14:textId="2AE7DB1B" w:rsidR="00251061" w:rsidRDefault="00251061" w:rsidP="00251061">
      <w:pPr>
        <w:ind w:firstLine="709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{</w:t>
      </w:r>
    </w:p>
    <w:p w14:paraId="1BCD6883" w14:textId="033D74CB" w:rsidR="00251061" w:rsidRDefault="00251061" w:rsidP="00251061">
      <w:pPr>
        <w:ind w:left="709" w:firstLine="709"/>
        <w:rPr>
          <w:rFonts w:ascii="Courier New" w:hAnsi="Courier New" w:cs="Courier New"/>
          <w:lang w:val="en-GB"/>
        </w:rPr>
      </w:pPr>
      <w:proofErr w:type="spellStart"/>
      <w:r w:rsidRPr="00F617E3">
        <w:rPr>
          <w:rFonts w:ascii="Courier New" w:hAnsi="Courier New" w:cs="Courier New"/>
          <w:lang w:val="en-GB"/>
        </w:rPr>
        <w:t>sensorState</w:t>
      </w:r>
      <w:proofErr w:type="spellEnd"/>
      <w:r w:rsidRPr="00F617E3">
        <w:rPr>
          <w:rFonts w:ascii="Courier New" w:hAnsi="Courier New" w:cs="Courier New"/>
          <w:lang w:val="en-GB"/>
        </w:rPr>
        <w:t xml:space="preserve"> = STATE_SENSOR_STOP;</w:t>
      </w:r>
    </w:p>
    <w:p w14:paraId="3E802BA2" w14:textId="2F743FA9" w:rsidR="00251061" w:rsidRPr="00F617E3" w:rsidRDefault="00251061" w:rsidP="00251061">
      <w:pPr>
        <w:ind w:left="709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}</w:t>
      </w:r>
    </w:p>
    <w:p w14:paraId="2E6DEE65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break;</w:t>
      </w:r>
    </w:p>
    <w:p w14:paraId="4A5F67AA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case STATE_SENSOR_STOP:</w:t>
      </w:r>
    </w:p>
    <w:p w14:paraId="4918CFD5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F617E3">
        <w:rPr>
          <w:rFonts w:ascii="Courier New" w:hAnsi="Courier New" w:cs="Courier New"/>
          <w:lang w:val="en-GB"/>
        </w:rPr>
        <w:t>Stop_Sensor</w:t>
      </w:r>
      <w:proofErr w:type="spellEnd"/>
      <w:r w:rsidRPr="00F617E3">
        <w:rPr>
          <w:rFonts w:ascii="Courier New" w:hAnsi="Courier New" w:cs="Courier New"/>
          <w:lang w:val="en-GB"/>
        </w:rPr>
        <w:t>(&amp;sensor[center.id]);</w:t>
      </w:r>
    </w:p>
    <w:p w14:paraId="57E9E782" w14:textId="77777777" w:rsidR="00F617E3" w:rsidRPr="00F617E3" w:rsidRDefault="00F617E3" w:rsidP="00F617E3">
      <w:pPr>
        <w:rPr>
          <w:rFonts w:ascii="Courier New" w:hAnsi="Courier New" w:cs="Courier New"/>
          <w:lang w:val="en-GB"/>
        </w:rPr>
      </w:pPr>
      <w:r w:rsidRPr="00F617E3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F617E3">
        <w:rPr>
          <w:rFonts w:ascii="Courier New" w:hAnsi="Courier New" w:cs="Courier New"/>
          <w:lang w:val="en-GB"/>
        </w:rPr>
        <w:t>Stop_Sensor</w:t>
      </w:r>
      <w:proofErr w:type="spellEnd"/>
      <w:r w:rsidRPr="00F617E3">
        <w:rPr>
          <w:rFonts w:ascii="Courier New" w:hAnsi="Courier New" w:cs="Courier New"/>
          <w:lang w:val="en-GB"/>
        </w:rPr>
        <w:t>(&amp;sensor[right.id]);</w:t>
      </w:r>
    </w:p>
    <w:p w14:paraId="43634ADB" w14:textId="77777777" w:rsidR="00F617E3" w:rsidRPr="00F617E3" w:rsidRDefault="00F617E3" w:rsidP="00F617E3">
      <w:pPr>
        <w:rPr>
          <w:rFonts w:ascii="Courier New" w:hAnsi="Courier New" w:cs="Courier New"/>
          <w:lang w:val="nl"/>
        </w:rPr>
      </w:pPr>
      <w:r w:rsidRPr="00F617E3">
        <w:rPr>
          <w:rFonts w:ascii="Courier New" w:hAnsi="Courier New" w:cs="Courier New"/>
          <w:lang w:val="en-GB"/>
        </w:rPr>
        <w:t xml:space="preserve">        </w:t>
      </w:r>
      <w:r w:rsidRPr="00F617E3">
        <w:rPr>
          <w:rFonts w:ascii="Courier New" w:hAnsi="Courier New" w:cs="Courier New"/>
          <w:lang w:val="nl"/>
        </w:rPr>
        <w:t>break;</w:t>
      </w:r>
    </w:p>
    <w:p w14:paraId="533B8B39" w14:textId="77777777" w:rsidR="00F617E3" w:rsidRPr="00F617E3" w:rsidRDefault="00F617E3" w:rsidP="00F617E3">
      <w:pPr>
        <w:rPr>
          <w:rFonts w:ascii="Courier New" w:hAnsi="Courier New" w:cs="Courier New"/>
          <w:lang w:val="nl"/>
        </w:rPr>
      </w:pPr>
    </w:p>
    <w:p w14:paraId="2E58F77A" w14:textId="77777777" w:rsidR="00F617E3" w:rsidRPr="00F617E3" w:rsidRDefault="00F617E3" w:rsidP="00F617E3">
      <w:pPr>
        <w:rPr>
          <w:rFonts w:ascii="Courier New" w:hAnsi="Courier New" w:cs="Courier New"/>
          <w:lang w:val="nl"/>
        </w:rPr>
      </w:pPr>
      <w:r w:rsidRPr="00F617E3">
        <w:rPr>
          <w:rFonts w:ascii="Courier New" w:hAnsi="Courier New" w:cs="Courier New"/>
          <w:lang w:val="nl"/>
        </w:rPr>
        <w:t>default:</w:t>
      </w:r>
    </w:p>
    <w:p w14:paraId="261AE122" w14:textId="77777777" w:rsidR="00F617E3" w:rsidRPr="00F617E3" w:rsidRDefault="00F617E3" w:rsidP="00F617E3">
      <w:pPr>
        <w:rPr>
          <w:rFonts w:ascii="Courier New" w:hAnsi="Courier New" w:cs="Courier New"/>
          <w:lang w:val="nl"/>
        </w:rPr>
      </w:pPr>
      <w:r w:rsidRPr="00F617E3">
        <w:rPr>
          <w:rFonts w:ascii="Courier New" w:hAnsi="Courier New" w:cs="Courier New"/>
          <w:lang w:val="nl"/>
        </w:rPr>
        <w:t xml:space="preserve">    break;</w:t>
      </w:r>
    </w:p>
    <w:p w14:paraId="67400172" w14:textId="703B98B6" w:rsidR="00F617E3" w:rsidRPr="00F617E3" w:rsidRDefault="00F617E3" w:rsidP="00F617E3">
      <w:pPr>
        <w:rPr>
          <w:rFonts w:ascii="Courier New" w:hAnsi="Courier New" w:cs="Courier New"/>
          <w:lang w:val="nl"/>
        </w:rPr>
      </w:pPr>
      <w:r w:rsidRPr="00F617E3">
        <w:rPr>
          <w:rFonts w:ascii="Courier New" w:hAnsi="Courier New" w:cs="Courier New"/>
          <w:lang w:val="nl"/>
        </w:rPr>
        <w:t>}</w:t>
      </w:r>
    </w:p>
    <w:p w14:paraId="4F623AEB" w14:textId="49A99CEA" w:rsidR="00714262" w:rsidRDefault="00714262" w:rsidP="00714262">
      <w:pPr>
        <w:pStyle w:val="Kop2"/>
      </w:pPr>
      <w:r>
        <w:t>Naamgevingen</w:t>
      </w:r>
    </w:p>
    <w:p w14:paraId="0B7C7E4D" w14:textId="56188CFA" w:rsidR="00714262" w:rsidRDefault="00714262" w:rsidP="00714262">
      <w:pPr>
        <w:rPr>
          <w:lang w:val="nl"/>
        </w:rPr>
      </w:pPr>
      <w:r>
        <w:rPr>
          <w:lang w:val="nl"/>
        </w:rPr>
        <w:t>Specifieke</w:t>
      </w:r>
      <w:r w:rsidR="007C5996">
        <w:rPr>
          <w:lang w:val="nl"/>
        </w:rPr>
        <w:t xml:space="preserve"> consistente</w:t>
      </w:r>
      <w:r>
        <w:rPr>
          <w:lang w:val="nl"/>
        </w:rPr>
        <w:t xml:space="preserve"> naamgevingen kunnen snel duidelijk maken wat voor type een variable of term is</w:t>
      </w:r>
    </w:p>
    <w:p w14:paraId="1726408A" w14:textId="77777777" w:rsidR="00714262" w:rsidRPr="00714262" w:rsidRDefault="00714262" w:rsidP="00714262">
      <w:pPr>
        <w:rPr>
          <w:lang w:val="nl"/>
        </w:rPr>
      </w:pPr>
    </w:p>
    <w:p w14:paraId="7C4E7384" w14:textId="77777777" w:rsidR="00714262" w:rsidRDefault="00714262" w:rsidP="00714262">
      <w:pPr>
        <w:numPr>
          <w:ilvl w:val="0"/>
          <w:numId w:val="1"/>
        </w:numPr>
        <w:rPr>
          <w:lang w:val="en-GB"/>
        </w:rPr>
      </w:pPr>
      <w:r w:rsidRPr="00714262">
        <w:rPr>
          <w:lang w:val="en-GB"/>
        </w:rPr>
        <w:t>Define</w:t>
      </w:r>
      <w:r>
        <w:rPr>
          <w:lang w:val="en-GB"/>
        </w:rPr>
        <w:t>s</w:t>
      </w:r>
      <w:r w:rsidRPr="00714262">
        <w:rPr>
          <w:lang w:val="en-GB"/>
        </w:rPr>
        <w:t xml:space="preserve"> in </w:t>
      </w:r>
      <w:proofErr w:type="spellStart"/>
      <w:r w:rsidRPr="00714262">
        <w:rPr>
          <w:lang w:val="en-GB"/>
        </w:rPr>
        <w:t>hoofdlett</w:t>
      </w:r>
      <w:r>
        <w:rPr>
          <w:lang w:val="en-GB"/>
        </w:rPr>
        <w:t>ers</w:t>
      </w:r>
      <w:proofErr w:type="spellEnd"/>
      <w:r>
        <w:rPr>
          <w:lang w:val="en-GB"/>
        </w:rPr>
        <w:t>:</w:t>
      </w:r>
    </w:p>
    <w:p w14:paraId="2A38C469" w14:textId="1DA29F34" w:rsidR="00714262" w:rsidRPr="00714262" w:rsidRDefault="00714262" w:rsidP="00714262">
      <w:pPr>
        <w:ind w:left="1440"/>
        <w:rPr>
          <w:lang w:val="en-GB"/>
        </w:rPr>
      </w:pPr>
      <w:r w:rsidRPr="00714262">
        <w:rPr>
          <w:rFonts w:ascii="Courier New" w:hAnsi="Courier New" w:cs="Courier New"/>
          <w:lang w:val="en-GB"/>
        </w:rPr>
        <w:t>#define AMOUNT_SENSOR_USED 3</w:t>
      </w:r>
    </w:p>
    <w:p w14:paraId="5F71630D" w14:textId="26B2C230" w:rsidR="00714262" w:rsidRDefault="00714262" w:rsidP="00714262">
      <w:pPr>
        <w:rPr>
          <w:lang w:val="en-GB"/>
        </w:rPr>
      </w:pPr>
    </w:p>
    <w:p w14:paraId="232B58B2" w14:textId="6C2F5A4E" w:rsidR="00714262" w:rsidRPr="00714262" w:rsidRDefault="00714262" w:rsidP="0007271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Typedefs met “_t” suffix</w:t>
      </w:r>
    </w:p>
    <w:p w14:paraId="5EB8E035" w14:textId="178D53FE" w:rsidR="00714262" w:rsidRPr="00714262" w:rsidRDefault="00714262" w:rsidP="00714262">
      <w:pPr>
        <w:ind w:left="1418"/>
        <w:rPr>
          <w:rFonts w:ascii="Courier New" w:hAnsi="Courier New" w:cs="Courier New"/>
          <w:lang w:val="en-GB"/>
        </w:rPr>
      </w:pPr>
      <w:r w:rsidRPr="00714262">
        <w:rPr>
          <w:rFonts w:ascii="Courier New" w:hAnsi="Courier New" w:cs="Courier New"/>
          <w:lang w:val="en-GB"/>
        </w:rPr>
        <w:t xml:space="preserve">typedef </w:t>
      </w:r>
      <w:proofErr w:type="spellStart"/>
      <w:r w:rsidRPr="00714262">
        <w:rPr>
          <w:rFonts w:ascii="Courier New" w:hAnsi="Courier New" w:cs="Courier New"/>
          <w:lang w:val="en-GB"/>
        </w:rPr>
        <w:t>enum</w:t>
      </w:r>
      <w:proofErr w:type="spellEnd"/>
    </w:p>
    <w:p w14:paraId="757E30C9" w14:textId="4A3EF197" w:rsidR="00714262" w:rsidRPr="00714262" w:rsidRDefault="00714262" w:rsidP="00714262">
      <w:pPr>
        <w:ind w:left="1418"/>
        <w:rPr>
          <w:rFonts w:ascii="Courier New" w:hAnsi="Courier New" w:cs="Courier New"/>
          <w:lang w:val="en-GB"/>
        </w:rPr>
      </w:pPr>
      <w:r w:rsidRPr="00714262">
        <w:rPr>
          <w:rFonts w:ascii="Courier New" w:hAnsi="Courier New" w:cs="Courier New"/>
          <w:lang w:val="en-GB"/>
        </w:rPr>
        <w:t>{</w:t>
      </w:r>
    </w:p>
    <w:p w14:paraId="430B7811" w14:textId="370F7BC9" w:rsidR="00714262" w:rsidRPr="00714262" w:rsidRDefault="00714262" w:rsidP="00714262">
      <w:pPr>
        <w:ind w:left="1418"/>
        <w:rPr>
          <w:rFonts w:ascii="Courier New" w:hAnsi="Courier New" w:cs="Courier New"/>
          <w:lang w:val="en-GB"/>
        </w:rPr>
      </w:pPr>
      <w:r w:rsidRPr="00714262">
        <w:rPr>
          <w:rFonts w:ascii="Courier New" w:hAnsi="Courier New" w:cs="Courier New"/>
          <w:lang w:val="en-GB"/>
        </w:rPr>
        <w:t>…</w:t>
      </w:r>
    </w:p>
    <w:p w14:paraId="64BC66E3" w14:textId="4CEF4FCD" w:rsidR="00714262" w:rsidRPr="00714262" w:rsidRDefault="00714262" w:rsidP="00714262">
      <w:pPr>
        <w:ind w:left="1418"/>
        <w:rPr>
          <w:rFonts w:ascii="Courier New" w:hAnsi="Courier New" w:cs="Courier New"/>
          <w:lang w:val="en-GB"/>
        </w:rPr>
      </w:pPr>
      <w:r w:rsidRPr="00714262">
        <w:rPr>
          <w:rFonts w:ascii="Courier New" w:hAnsi="Courier New" w:cs="Courier New"/>
          <w:lang w:val="en-GB"/>
        </w:rPr>
        <w:t xml:space="preserve">} </w:t>
      </w:r>
      <w:proofErr w:type="spellStart"/>
      <w:r w:rsidRPr="00714262">
        <w:rPr>
          <w:rFonts w:ascii="Courier New" w:hAnsi="Courier New" w:cs="Courier New"/>
          <w:lang w:val="en-GB"/>
        </w:rPr>
        <w:t>commands</w:t>
      </w:r>
      <w:r w:rsidRPr="00714262">
        <w:rPr>
          <w:rFonts w:ascii="Courier New" w:hAnsi="Courier New" w:cs="Courier New"/>
          <w:lang w:val="en-GB"/>
        </w:rPr>
        <w:t>_t</w:t>
      </w:r>
      <w:proofErr w:type="spellEnd"/>
      <w:r w:rsidRPr="00714262">
        <w:rPr>
          <w:rFonts w:ascii="Courier New" w:hAnsi="Courier New" w:cs="Courier New"/>
          <w:lang w:val="en-GB"/>
        </w:rPr>
        <w:t>;</w:t>
      </w:r>
    </w:p>
    <w:p w14:paraId="16F7AF4C" w14:textId="7EEF4B95" w:rsidR="00714262" w:rsidRPr="00030809" w:rsidRDefault="00714262" w:rsidP="00714262">
      <w:pPr>
        <w:numPr>
          <w:ilvl w:val="0"/>
          <w:numId w:val="1"/>
        </w:numPr>
      </w:pPr>
      <w:r w:rsidRPr="00030809">
        <w:lastRenderedPageBreak/>
        <w:t>Functienamen</w:t>
      </w:r>
      <w:r w:rsidR="00030809" w:rsidRPr="00030809">
        <w:t xml:space="preserve"> met bestandsnaam als p</w:t>
      </w:r>
      <w:r w:rsidR="00030809">
        <w:t>refix</w:t>
      </w:r>
    </w:p>
    <w:p w14:paraId="49B37ADD" w14:textId="0F34D85E" w:rsidR="00714262" w:rsidRPr="00714262" w:rsidRDefault="00714262" w:rsidP="00714262">
      <w:pPr>
        <w:ind w:left="360" w:firstLine="709"/>
        <w:rPr>
          <w:rFonts w:ascii="Courier New" w:hAnsi="Courier New" w:cs="Courier New"/>
          <w:lang w:val="en-GB"/>
        </w:rPr>
      </w:pPr>
      <w:r w:rsidRPr="00714262">
        <w:rPr>
          <w:rFonts w:ascii="Courier New" w:hAnsi="Courier New" w:cs="Courier New"/>
          <w:lang w:val="en-GB"/>
        </w:rPr>
        <w:t xml:space="preserve">bool </w:t>
      </w:r>
      <w:proofErr w:type="spellStart"/>
      <w:r w:rsidRPr="00714262">
        <w:rPr>
          <w:rFonts w:ascii="Courier New" w:hAnsi="Courier New" w:cs="Courier New"/>
          <w:lang w:val="en-GB"/>
        </w:rPr>
        <w:t>Sensor_</w:t>
      </w:r>
      <w:r w:rsidRPr="00714262">
        <w:rPr>
          <w:rFonts w:ascii="Courier New" w:hAnsi="Courier New" w:cs="Courier New"/>
          <w:lang w:val="en-GB"/>
        </w:rPr>
        <w:t>getData</w:t>
      </w:r>
      <w:proofErr w:type="spellEnd"/>
      <w:r w:rsidRPr="00714262">
        <w:rPr>
          <w:rFonts w:ascii="Courier New" w:hAnsi="Courier New" w:cs="Courier New"/>
          <w:lang w:val="en-GB"/>
        </w:rPr>
        <w:t>(</w:t>
      </w:r>
      <w:r w:rsidRPr="00714262">
        <w:rPr>
          <w:rFonts w:ascii="Courier New" w:hAnsi="Courier New" w:cs="Courier New"/>
          <w:lang w:val="en-GB"/>
        </w:rPr>
        <w:t>…</w:t>
      </w:r>
      <w:r w:rsidRPr="00714262">
        <w:rPr>
          <w:rFonts w:ascii="Courier New" w:hAnsi="Courier New" w:cs="Courier New"/>
          <w:lang w:val="en-GB"/>
        </w:rPr>
        <w:t>)</w:t>
      </w:r>
    </w:p>
    <w:p w14:paraId="7B94109F" w14:textId="780062E6" w:rsidR="00454221" w:rsidRDefault="00454221" w:rsidP="00454221">
      <w:pPr>
        <w:pStyle w:val="Kop2"/>
      </w:pPr>
      <w:r>
        <w:t>Mogelijke bugs</w:t>
      </w:r>
    </w:p>
    <w:p w14:paraId="71401971" w14:textId="12F21EDA" w:rsidR="004D7150" w:rsidRDefault="00454221" w:rsidP="00454221">
      <w:pPr>
        <w:pStyle w:val="Lijstalinea"/>
        <w:numPr>
          <w:ilvl w:val="0"/>
          <w:numId w:val="1"/>
        </w:numPr>
        <w:rPr>
          <w:lang w:val="nl"/>
        </w:rPr>
      </w:pPr>
      <w:r w:rsidRPr="004D7150">
        <w:rPr>
          <w:lang w:val="nl"/>
        </w:rPr>
        <w:t>Main.c: lijn 203</w:t>
      </w:r>
    </w:p>
    <w:p w14:paraId="6D964E2F" w14:textId="3A425BBC" w:rsidR="004D7150" w:rsidRPr="004D7150" w:rsidRDefault="004D7150" w:rsidP="004D7150">
      <w:pPr>
        <w:pStyle w:val="Lijstalinea"/>
        <w:numPr>
          <w:ilvl w:val="1"/>
          <w:numId w:val="1"/>
        </w:numPr>
        <w:rPr>
          <w:rFonts w:ascii="Courier New" w:hAnsi="Courier New" w:cs="Courier New"/>
          <w:lang w:val="en-GB"/>
        </w:rPr>
      </w:pPr>
      <w:proofErr w:type="spellStart"/>
      <w:r w:rsidRPr="004D7150">
        <w:rPr>
          <w:rFonts w:ascii="Courier New" w:hAnsi="Courier New" w:cs="Courier New"/>
          <w:lang w:val="en-GB"/>
        </w:rPr>
        <w:t>getData</w:t>
      </w:r>
      <w:proofErr w:type="spellEnd"/>
      <w:r w:rsidRPr="004D7150">
        <w:rPr>
          <w:rFonts w:ascii="Courier New" w:hAnsi="Courier New" w:cs="Courier New"/>
          <w:lang w:val="en-GB"/>
        </w:rPr>
        <w:t xml:space="preserve">(&amp;sensor[left.id], &amp;left, </w:t>
      </w:r>
      <w:proofErr w:type="spellStart"/>
      <w:r w:rsidRPr="004D7150">
        <w:rPr>
          <w:rFonts w:ascii="Courier New" w:hAnsi="Courier New" w:cs="Courier New"/>
          <w:lang w:val="en-GB"/>
        </w:rPr>
        <w:t>resultaat</w:t>
      </w:r>
      <w:proofErr w:type="spellEnd"/>
      <w:r w:rsidRPr="004D7150">
        <w:rPr>
          <w:rFonts w:ascii="Courier New" w:hAnsi="Courier New" w:cs="Courier New"/>
          <w:lang w:val="en-GB"/>
        </w:rPr>
        <w:t>, (uint8_t *)</w:t>
      </w:r>
      <w:proofErr w:type="spellStart"/>
      <w:r w:rsidRPr="004D7150">
        <w:rPr>
          <w:rFonts w:ascii="Courier New" w:hAnsi="Courier New" w:cs="Courier New"/>
          <w:lang w:val="en-GB"/>
        </w:rPr>
        <w:t>isReady</w:t>
      </w:r>
      <w:proofErr w:type="spellEnd"/>
      <w:r w:rsidRPr="004D7150">
        <w:rPr>
          <w:rFonts w:ascii="Courier New" w:hAnsi="Courier New" w:cs="Courier New"/>
          <w:lang w:val="en-GB"/>
        </w:rPr>
        <w:t>);</w:t>
      </w:r>
    </w:p>
    <w:p w14:paraId="778B43F7" w14:textId="0F66AE79" w:rsidR="00454221" w:rsidRPr="004D7150" w:rsidRDefault="00454221" w:rsidP="004D7150">
      <w:pPr>
        <w:pStyle w:val="Lijstalinea"/>
        <w:numPr>
          <w:ilvl w:val="1"/>
          <w:numId w:val="1"/>
        </w:numPr>
        <w:rPr>
          <w:lang w:val="nl"/>
        </w:rPr>
      </w:pPr>
      <w:r w:rsidRPr="004D7150">
        <w:rPr>
          <w:lang w:val="nl"/>
        </w:rPr>
        <w:t xml:space="preserve">Moet </w:t>
      </w:r>
      <w:r w:rsidRPr="004D7150">
        <w:rPr>
          <w:rFonts w:ascii="Courier New" w:hAnsi="Courier New" w:cs="Courier New"/>
          <w:lang w:val="nl"/>
        </w:rPr>
        <w:t>resultaat</w:t>
      </w:r>
      <w:r w:rsidRPr="004D7150">
        <w:rPr>
          <w:lang w:val="nl"/>
        </w:rPr>
        <w:t xml:space="preserve"> niet </w:t>
      </w:r>
      <w:r w:rsidRPr="004D7150">
        <w:rPr>
          <w:rFonts w:ascii="Courier New" w:hAnsi="Courier New" w:cs="Courier New"/>
          <w:lang w:val="nl"/>
        </w:rPr>
        <w:t>&amp;resultaat[left.id]</w:t>
      </w:r>
      <w:r w:rsidRPr="004D7150">
        <w:rPr>
          <w:lang w:val="nl"/>
        </w:rPr>
        <w:t xml:space="preserve"> zijn?  En zelfde voor </w:t>
      </w:r>
      <w:r w:rsidRPr="004D7150">
        <w:rPr>
          <w:rFonts w:ascii="Courier New" w:hAnsi="Courier New" w:cs="Courier New"/>
          <w:lang w:val="nl"/>
        </w:rPr>
        <w:t>isReady</w:t>
      </w:r>
    </w:p>
    <w:p w14:paraId="3722520C" w14:textId="77777777" w:rsidR="004D7150" w:rsidRDefault="00454221" w:rsidP="004D7150">
      <w:pPr>
        <w:pStyle w:val="Lijstalinea"/>
        <w:numPr>
          <w:ilvl w:val="0"/>
          <w:numId w:val="1"/>
        </w:numPr>
        <w:rPr>
          <w:lang w:val="nl"/>
        </w:rPr>
      </w:pPr>
      <w:r w:rsidRPr="004D7150">
        <w:rPr>
          <w:lang w:val="nl"/>
        </w:rPr>
        <w:t>Main.c: line 230:</w:t>
      </w:r>
    </w:p>
    <w:p w14:paraId="684993A5" w14:textId="20728BFE" w:rsidR="004D7150" w:rsidRDefault="00454221" w:rsidP="00454221">
      <w:pPr>
        <w:pStyle w:val="Lijstalinea"/>
        <w:numPr>
          <w:ilvl w:val="1"/>
          <w:numId w:val="1"/>
        </w:numPr>
        <w:rPr>
          <w:lang w:val="nl"/>
        </w:rPr>
      </w:pPr>
      <w:r w:rsidRPr="004D7150">
        <w:rPr>
          <w:lang w:val="nl"/>
        </w:rPr>
        <w:t xml:space="preserve">moet </w:t>
      </w:r>
      <w:r w:rsidRPr="004D7150">
        <w:rPr>
          <w:rFonts w:ascii="Courier New" w:hAnsi="Courier New" w:cs="Courier New"/>
          <w:lang w:val="nl"/>
        </w:rPr>
        <w:t>isReady</w:t>
      </w:r>
      <w:r w:rsidRPr="004D7150">
        <w:rPr>
          <w:lang w:val="nl"/>
        </w:rPr>
        <w:t xml:space="preserve"> niet </w:t>
      </w:r>
      <w:r w:rsidRPr="004D7150">
        <w:rPr>
          <w:rFonts w:ascii="Courier New" w:hAnsi="Courier New" w:cs="Courier New"/>
          <w:lang w:val="nl"/>
        </w:rPr>
        <w:t>isReady[left.id]</w:t>
      </w:r>
      <w:r w:rsidRPr="004D7150">
        <w:rPr>
          <w:lang w:val="nl"/>
        </w:rPr>
        <w:t xml:space="preserve"> zijn</w:t>
      </w:r>
      <w:r w:rsidR="00F617E3">
        <w:rPr>
          <w:lang w:val="nl"/>
        </w:rPr>
        <w:t>?</w:t>
      </w:r>
    </w:p>
    <w:p w14:paraId="3E58FBED" w14:textId="21A75621" w:rsidR="00F07267" w:rsidRPr="006C2107" w:rsidRDefault="00454221" w:rsidP="009B2749">
      <w:pPr>
        <w:pStyle w:val="Lijstalinea"/>
        <w:numPr>
          <w:ilvl w:val="0"/>
          <w:numId w:val="1"/>
        </w:numPr>
        <w:rPr>
          <w:lang w:val="nl"/>
        </w:rPr>
      </w:pPr>
      <w:r w:rsidRPr="004D7150">
        <w:rPr>
          <w:lang w:val="nl"/>
        </w:rPr>
        <w:t>Main.c: lijn 93/99: Dubbel prototype</w:t>
      </w:r>
      <w:r w:rsidR="004D7150">
        <w:rPr>
          <w:lang w:val="nl"/>
        </w:rPr>
        <w:t xml:space="preserve"> van </w:t>
      </w:r>
      <w:r w:rsidR="004D7150" w:rsidRPr="004D7150">
        <w:rPr>
          <w:rFonts w:ascii="Courier New" w:hAnsi="Courier New" w:cs="Courier New"/>
          <w:lang w:val="nl"/>
        </w:rPr>
        <w:t>void SystemClock_Config(void);</w:t>
      </w:r>
      <w:r w:rsidR="006C2107" w:rsidRPr="006C2107">
        <w:rPr>
          <w:lang w:val="nl"/>
        </w:rPr>
        <w:t xml:space="preserve"> </w:t>
      </w:r>
    </w:p>
    <w:sectPr w:rsidR="00F07267" w:rsidRPr="006C2107" w:rsidSect="002D32F0">
      <w:headerReference w:type="default" r:id="rId8"/>
      <w:footerReference w:type="default" r:id="rId9"/>
      <w:pgSz w:w="11906" w:h="16838" w:code="9"/>
      <w:pgMar w:top="1418" w:right="992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ABCD" w14:textId="77777777" w:rsidR="00BA1B03" w:rsidRDefault="00BA1B03">
      <w:r>
        <w:separator/>
      </w:r>
    </w:p>
  </w:endnote>
  <w:endnote w:type="continuationSeparator" w:id="0">
    <w:p w14:paraId="53B7D104" w14:textId="77777777" w:rsidR="00BA1B03" w:rsidRDefault="00BA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03C6" w14:textId="26C78EA9" w:rsidR="00C718AD" w:rsidRDefault="00714262" w:rsidP="00A25722">
    <w:pPr>
      <w:pStyle w:val="Voettekst"/>
      <w:tabs>
        <w:tab w:val="clear" w:pos="4536"/>
        <w:tab w:val="clear" w:pos="9072"/>
        <w:tab w:val="right" w:pos="9356"/>
      </w:tabs>
      <w:rPr>
        <w:rStyle w:val="Paginanummer"/>
        <w:sz w:val="14"/>
        <w:szCs w:val="14"/>
      </w:rPr>
    </w:pPr>
    <w:r>
      <w:rPr>
        <w:noProof/>
        <w:sz w:val="14"/>
        <w:szCs w:val="14"/>
        <w:lang w:eastAsia="nl-BE"/>
      </w:rPr>
      <w:drawing>
        <wp:anchor distT="0" distB="0" distL="114300" distR="114300" simplePos="0" relativeHeight="251658240" behindDoc="1" locked="0" layoutInCell="1" allowOverlap="1" wp14:anchorId="2699C6B2" wp14:editId="4FF5E10D">
          <wp:simplePos x="0" y="0"/>
          <wp:positionH relativeFrom="column">
            <wp:posOffset>-373380</wp:posOffset>
          </wp:positionH>
          <wp:positionV relativeFrom="paragraph">
            <wp:posOffset>-3175</wp:posOffset>
          </wp:positionV>
          <wp:extent cx="6275070" cy="412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507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D62">
      <w:rPr>
        <w:rStyle w:val="Paginanummer"/>
        <w:sz w:val="14"/>
        <w:szCs w:val="14"/>
      </w:rPr>
      <w:tab/>
    </w:r>
  </w:p>
  <w:p w14:paraId="6642A250" w14:textId="77777777" w:rsidR="00C718AD" w:rsidRDefault="00C718AD" w:rsidP="00C718AD">
    <w:pPr>
      <w:pStyle w:val="Voettekst"/>
      <w:tabs>
        <w:tab w:val="clear" w:pos="4536"/>
        <w:tab w:val="clear" w:pos="9072"/>
        <w:tab w:val="right" w:pos="9356"/>
      </w:tabs>
      <w:jc w:val="right"/>
      <w:rPr>
        <w:rStyle w:val="Paginanummer"/>
        <w:sz w:val="14"/>
        <w:szCs w:val="14"/>
      </w:rPr>
    </w:pPr>
  </w:p>
  <w:p w14:paraId="2559B9AC" w14:textId="77777777" w:rsidR="00C718AD" w:rsidRDefault="00C718AD" w:rsidP="00C718AD">
    <w:pPr>
      <w:pStyle w:val="Voettekst"/>
      <w:tabs>
        <w:tab w:val="clear" w:pos="4536"/>
        <w:tab w:val="clear" w:pos="9072"/>
        <w:tab w:val="right" w:pos="9356"/>
      </w:tabs>
      <w:jc w:val="right"/>
      <w:rPr>
        <w:rStyle w:val="Paginanummer"/>
        <w:sz w:val="14"/>
        <w:szCs w:val="14"/>
      </w:rPr>
    </w:pPr>
  </w:p>
  <w:p w14:paraId="7E34B075" w14:textId="77777777" w:rsidR="00D66D62" w:rsidRPr="00C718AD" w:rsidRDefault="00C718AD" w:rsidP="00C718AD">
    <w:pPr>
      <w:pStyle w:val="Voettekst"/>
      <w:tabs>
        <w:tab w:val="clear" w:pos="4536"/>
        <w:tab w:val="clear" w:pos="9072"/>
        <w:tab w:val="right" w:pos="9356"/>
      </w:tabs>
      <w:jc w:val="right"/>
      <w:rPr>
        <w:color w:val="5A5B5D"/>
        <w:sz w:val="14"/>
        <w:szCs w:val="14"/>
        <w:lang w:val="en-GB"/>
      </w:rPr>
    </w:pPr>
    <w:r>
      <w:rPr>
        <w:rStyle w:val="Paginanummer"/>
        <w:sz w:val="14"/>
        <w:szCs w:val="14"/>
      </w:rPr>
      <w:fldChar w:fldCharType="begin"/>
    </w:r>
    <w:r>
      <w:rPr>
        <w:rStyle w:val="Paginanummer"/>
        <w:sz w:val="14"/>
        <w:szCs w:val="14"/>
      </w:rPr>
      <w:instrText xml:space="preserve"> FILENAME  \* Lower  \* MERGEFORMAT </w:instrText>
    </w:r>
    <w:r>
      <w:rPr>
        <w:rStyle w:val="Paginanummer"/>
        <w:sz w:val="14"/>
        <w:szCs w:val="14"/>
      </w:rPr>
      <w:fldChar w:fldCharType="separate"/>
    </w:r>
    <w:r w:rsidR="00714262">
      <w:rPr>
        <w:rStyle w:val="Paginanummer"/>
        <w:noProof/>
        <w:sz w:val="14"/>
        <w:szCs w:val="14"/>
      </w:rPr>
      <w:t>document3</w:t>
    </w:r>
    <w:r>
      <w:rPr>
        <w:rStyle w:val="Paginanummer"/>
        <w:sz w:val="14"/>
        <w:szCs w:val="14"/>
      </w:rPr>
      <w:fldChar w:fldCharType="end"/>
    </w:r>
    <w:r>
      <w:rPr>
        <w:rStyle w:val="Paginanummer"/>
        <w:sz w:val="14"/>
        <w:szCs w:val="14"/>
      </w:rPr>
      <w:t xml:space="preserve">        </w:t>
    </w:r>
    <w:r w:rsidR="00D66D62" w:rsidRPr="002D32F0">
      <w:rPr>
        <w:rStyle w:val="Paginanummer"/>
        <w:sz w:val="14"/>
        <w:szCs w:val="14"/>
      </w:rPr>
      <w:fldChar w:fldCharType="begin"/>
    </w:r>
    <w:r w:rsidR="00D66D62" w:rsidRPr="002D32F0">
      <w:rPr>
        <w:rStyle w:val="Paginanummer"/>
        <w:sz w:val="14"/>
        <w:szCs w:val="14"/>
      </w:rPr>
      <w:instrText xml:space="preserve"> PAGE </w:instrText>
    </w:r>
    <w:r w:rsidR="00D66D62" w:rsidRPr="002D32F0">
      <w:rPr>
        <w:rStyle w:val="Paginanummer"/>
        <w:sz w:val="14"/>
        <w:szCs w:val="14"/>
      </w:rPr>
      <w:fldChar w:fldCharType="separate"/>
    </w:r>
    <w:r>
      <w:rPr>
        <w:rStyle w:val="Paginanummer"/>
        <w:noProof/>
        <w:sz w:val="14"/>
        <w:szCs w:val="14"/>
      </w:rPr>
      <w:t>1</w:t>
    </w:r>
    <w:r w:rsidR="00D66D62" w:rsidRPr="002D32F0">
      <w:rPr>
        <w:rStyle w:val="Paginanummer"/>
        <w:sz w:val="14"/>
        <w:szCs w:val="14"/>
      </w:rPr>
      <w:fldChar w:fldCharType="end"/>
    </w:r>
    <w:r w:rsidR="00D66D62" w:rsidRPr="002D32F0">
      <w:rPr>
        <w:rStyle w:val="Paginanummer"/>
        <w:sz w:val="14"/>
        <w:szCs w:val="14"/>
      </w:rPr>
      <w:t>/</w:t>
    </w:r>
    <w:r w:rsidR="00D66D62" w:rsidRPr="002D32F0">
      <w:rPr>
        <w:rStyle w:val="Paginanummer"/>
        <w:sz w:val="14"/>
        <w:szCs w:val="14"/>
      </w:rPr>
      <w:fldChar w:fldCharType="begin"/>
    </w:r>
    <w:r w:rsidR="00D66D62" w:rsidRPr="002D32F0">
      <w:rPr>
        <w:rStyle w:val="Paginanummer"/>
        <w:sz w:val="14"/>
        <w:szCs w:val="14"/>
      </w:rPr>
      <w:instrText xml:space="preserve"> NUMPAGES </w:instrText>
    </w:r>
    <w:r w:rsidR="00D66D62" w:rsidRPr="002D32F0">
      <w:rPr>
        <w:rStyle w:val="Paginanummer"/>
        <w:sz w:val="14"/>
        <w:szCs w:val="14"/>
      </w:rPr>
      <w:fldChar w:fldCharType="separate"/>
    </w:r>
    <w:r>
      <w:rPr>
        <w:rStyle w:val="Paginanummer"/>
        <w:noProof/>
        <w:sz w:val="14"/>
        <w:szCs w:val="14"/>
      </w:rPr>
      <w:t>1</w:t>
    </w:r>
    <w:r w:rsidR="00D66D62" w:rsidRPr="002D32F0">
      <w:rPr>
        <w:rStyle w:val="Paginanumme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91D1" w14:textId="77777777" w:rsidR="00BA1B03" w:rsidRDefault="00BA1B03">
      <w:r>
        <w:separator/>
      </w:r>
    </w:p>
  </w:footnote>
  <w:footnote w:type="continuationSeparator" w:id="0">
    <w:p w14:paraId="61F488DB" w14:textId="77777777" w:rsidR="00BA1B03" w:rsidRDefault="00BA1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6CFA" w14:textId="1825D508" w:rsidR="00D66D62" w:rsidRDefault="00714262" w:rsidP="00A31672">
    <w:pPr>
      <w:pStyle w:val="Koptekst"/>
      <w:rPr>
        <w:szCs w:val="18"/>
      </w:rPr>
    </w:pPr>
    <w:r>
      <w:rPr>
        <w:noProof/>
        <w:szCs w:val="18"/>
        <w:lang w:eastAsia="nl-BE"/>
      </w:rPr>
      <w:drawing>
        <wp:anchor distT="0" distB="0" distL="114300" distR="114300" simplePos="0" relativeHeight="251657216" behindDoc="1" locked="0" layoutInCell="1" allowOverlap="1" wp14:anchorId="74A2DA33" wp14:editId="4E4DC25A">
          <wp:simplePos x="0" y="0"/>
          <wp:positionH relativeFrom="column">
            <wp:posOffset>-918845</wp:posOffset>
          </wp:positionH>
          <wp:positionV relativeFrom="paragraph">
            <wp:posOffset>-487680</wp:posOffset>
          </wp:positionV>
          <wp:extent cx="3149600" cy="1358900"/>
          <wp:effectExtent l="0" t="0" r="0" b="0"/>
          <wp:wrapNone/>
          <wp:docPr id="1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9600" cy="135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36D44" w14:textId="77777777" w:rsidR="00D66D62" w:rsidRDefault="00D66D62" w:rsidP="00A31672">
    <w:pPr>
      <w:pStyle w:val="Koptekst"/>
      <w:rPr>
        <w:szCs w:val="18"/>
      </w:rPr>
    </w:pPr>
  </w:p>
  <w:p w14:paraId="01439742" w14:textId="77777777" w:rsidR="00D66D62" w:rsidRDefault="00D66D62" w:rsidP="00A31672">
    <w:pPr>
      <w:pStyle w:val="Koptekst"/>
      <w:rPr>
        <w:szCs w:val="18"/>
      </w:rPr>
    </w:pPr>
  </w:p>
  <w:p w14:paraId="190E7261" w14:textId="77777777" w:rsidR="00D66D62" w:rsidRDefault="00D66D62" w:rsidP="00A31672">
    <w:pPr>
      <w:pStyle w:val="Koptekst"/>
      <w:rPr>
        <w:szCs w:val="18"/>
      </w:rPr>
    </w:pPr>
  </w:p>
  <w:p w14:paraId="5A46BDF1" w14:textId="77777777" w:rsidR="00D66D62" w:rsidRDefault="00D66D62" w:rsidP="00A31672">
    <w:pPr>
      <w:pStyle w:val="Koptekst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79F"/>
    <w:multiLevelType w:val="hybridMultilevel"/>
    <w:tmpl w:val="BFBC3334"/>
    <w:lvl w:ilvl="0" w:tplc="05AE43E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BB"/>
    <w:multiLevelType w:val="hybridMultilevel"/>
    <w:tmpl w:val="DBF60AAE"/>
    <w:lvl w:ilvl="0" w:tplc="F55080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057B4"/>
    <w:multiLevelType w:val="hybridMultilevel"/>
    <w:tmpl w:val="AD8C52B2"/>
    <w:lvl w:ilvl="0" w:tplc="DA86E0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B6F31"/>
    <w:multiLevelType w:val="hybridMultilevel"/>
    <w:tmpl w:val="CBCCC68C"/>
    <w:lvl w:ilvl="0" w:tplc="A60A7D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45197">
    <w:abstractNumId w:val="1"/>
  </w:num>
  <w:num w:numId="2" w16cid:durableId="683896458">
    <w:abstractNumId w:val="0"/>
  </w:num>
  <w:num w:numId="3" w16cid:durableId="772474962">
    <w:abstractNumId w:val="2"/>
  </w:num>
  <w:num w:numId="4" w16cid:durableId="1786266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62"/>
    <w:rsid w:val="0001504B"/>
    <w:rsid w:val="000229FD"/>
    <w:rsid w:val="00030809"/>
    <w:rsid w:val="00051D7B"/>
    <w:rsid w:val="00054D96"/>
    <w:rsid w:val="00056B70"/>
    <w:rsid w:val="00072712"/>
    <w:rsid w:val="000A4C4A"/>
    <w:rsid w:val="000B0105"/>
    <w:rsid w:val="000F1ED4"/>
    <w:rsid w:val="00101C1D"/>
    <w:rsid w:val="001147E6"/>
    <w:rsid w:val="00116E07"/>
    <w:rsid w:val="00176151"/>
    <w:rsid w:val="00181C4F"/>
    <w:rsid w:val="00186C39"/>
    <w:rsid w:val="00191E9A"/>
    <w:rsid w:val="001C1AF6"/>
    <w:rsid w:val="001D4819"/>
    <w:rsid w:val="001E6747"/>
    <w:rsid w:val="001F0419"/>
    <w:rsid w:val="00251061"/>
    <w:rsid w:val="002A15F2"/>
    <w:rsid w:val="002A682B"/>
    <w:rsid w:val="002C1BEA"/>
    <w:rsid w:val="002D1AB6"/>
    <w:rsid w:val="002D32F0"/>
    <w:rsid w:val="002E0166"/>
    <w:rsid w:val="002E4F9D"/>
    <w:rsid w:val="002F35DF"/>
    <w:rsid w:val="00307830"/>
    <w:rsid w:val="00314155"/>
    <w:rsid w:val="00320FF0"/>
    <w:rsid w:val="00337098"/>
    <w:rsid w:val="003505E7"/>
    <w:rsid w:val="003659E8"/>
    <w:rsid w:val="003A14E1"/>
    <w:rsid w:val="003A4461"/>
    <w:rsid w:val="003D70D9"/>
    <w:rsid w:val="003E1B2B"/>
    <w:rsid w:val="003E75AC"/>
    <w:rsid w:val="004013CB"/>
    <w:rsid w:val="00436515"/>
    <w:rsid w:val="00454221"/>
    <w:rsid w:val="00462098"/>
    <w:rsid w:val="00470C47"/>
    <w:rsid w:val="00485303"/>
    <w:rsid w:val="004854E7"/>
    <w:rsid w:val="00494607"/>
    <w:rsid w:val="004C5CE3"/>
    <w:rsid w:val="004D0726"/>
    <w:rsid w:val="004D7150"/>
    <w:rsid w:val="004F2E2D"/>
    <w:rsid w:val="00530861"/>
    <w:rsid w:val="0054256E"/>
    <w:rsid w:val="00577269"/>
    <w:rsid w:val="005A13B8"/>
    <w:rsid w:val="00617336"/>
    <w:rsid w:val="00650787"/>
    <w:rsid w:val="00651B0E"/>
    <w:rsid w:val="006C2107"/>
    <w:rsid w:val="006E290E"/>
    <w:rsid w:val="00714262"/>
    <w:rsid w:val="007164E0"/>
    <w:rsid w:val="007324AB"/>
    <w:rsid w:val="00735EA5"/>
    <w:rsid w:val="00766C6E"/>
    <w:rsid w:val="00777694"/>
    <w:rsid w:val="00796756"/>
    <w:rsid w:val="007A622E"/>
    <w:rsid w:val="007C5996"/>
    <w:rsid w:val="007E36CD"/>
    <w:rsid w:val="00810032"/>
    <w:rsid w:val="00813DC2"/>
    <w:rsid w:val="0081678C"/>
    <w:rsid w:val="00825578"/>
    <w:rsid w:val="00890439"/>
    <w:rsid w:val="008B5A04"/>
    <w:rsid w:val="008E4AEC"/>
    <w:rsid w:val="008F0654"/>
    <w:rsid w:val="00921271"/>
    <w:rsid w:val="009318FA"/>
    <w:rsid w:val="00955327"/>
    <w:rsid w:val="009A43B8"/>
    <w:rsid w:val="009A64A5"/>
    <w:rsid w:val="009B2749"/>
    <w:rsid w:val="009C5D8B"/>
    <w:rsid w:val="00A00FD2"/>
    <w:rsid w:val="00A25722"/>
    <w:rsid w:val="00A31672"/>
    <w:rsid w:val="00A43CFF"/>
    <w:rsid w:val="00A57736"/>
    <w:rsid w:val="00A81986"/>
    <w:rsid w:val="00A9163B"/>
    <w:rsid w:val="00AB2B75"/>
    <w:rsid w:val="00B5351E"/>
    <w:rsid w:val="00B662ED"/>
    <w:rsid w:val="00B67365"/>
    <w:rsid w:val="00B67CD4"/>
    <w:rsid w:val="00B92FD3"/>
    <w:rsid w:val="00BA1B03"/>
    <w:rsid w:val="00BA5CFD"/>
    <w:rsid w:val="00BB34FD"/>
    <w:rsid w:val="00BD51E5"/>
    <w:rsid w:val="00BF41D5"/>
    <w:rsid w:val="00C111ED"/>
    <w:rsid w:val="00C24ED8"/>
    <w:rsid w:val="00C36F06"/>
    <w:rsid w:val="00C50682"/>
    <w:rsid w:val="00C65048"/>
    <w:rsid w:val="00C718AD"/>
    <w:rsid w:val="00C750AF"/>
    <w:rsid w:val="00C7512B"/>
    <w:rsid w:val="00C86991"/>
    <w:rsid w:val="00CA62C5"/>
    <w:rsid w:val="00CC75CC"/>
    <w:rsid w:val="00CC7C12"/>
    <w:rsid w:val="00CE57F1"/>
    <w:rsid w:val="00D0173C"/>
    <w:rsid w:val="00D206EB"/>
    <w:rsid w:val="00D25F4D"/>
    <w:rsid w:val="00D31C0E"/>
    <w:rsid w:val="00D47E24"/>
    <w:rsid w:val="00D66D62"/>
    <w:rsid w:val="00D77236"/>
    <w:rsid w:val="00DA2054"/>
    <w:rsid w:val="00DA3691"/>
    <w:rsid w:val="00DC124E"/>
    <w:rsid w:val="00DD6A82"/>
    <w:rsid w:val="00DE1C4A"/>
    <w:rsid w:val="00DE3614"/>
    <w:rsid w:val="00DF6772"/>
    <w:rsid w:val="00E05410"/>
    <w:rsid w:val="00E13881"/>
    <w:rsid w:val="00E62B80"/>
    <w:rsid w:val="00E706ED"/>
    <w:rsid w:val="00EA6C3D"/>
    <w:rsid w:val="00F07267"/>
    <w:rsid w:val="00F21521"/>
    <w:rsid w:val="00F617E3"/>
    <w:rsid w:val="00FB6BE0"/>
    <w:rsid w:val="00FC2324"/>
    <w:rsid w:val="00F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5D18FF7"/>
  <w15:chartTrackingRefBased/>
  <w15:docId w15:val="{905A2570-9D30-4BDE-B9C1-33C6FF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D66D62"/>
    <w:rPr>
      <w:rFonts w:ascii="Arial" w:hAnsi="Arial" w:cs="Arial"/>
      <w:szCs w:val="24"/>
      <w:lang w:eastAsia="nl-NL"/>
    </w:rPr>
  </w:style>
  <w:style w:type="paragraph" w:styleId="Kop1">
    <w:name w:val="heading 1"/>
    <w:basedOn w:val="Standaard"/>
    <w:next w:val="Standaard"/>
    <w:qFormat/>
    <w:rsid w:val="00CE57F1"/>
    <w:pPr>
      <w:keepNext/>
      <w:spacing w:before="240" w:after="120"/>
      <w:outlineLvl w:val="0"/>
    </w:pPr>
    <w:rPr>
      <w:b/>
      <w:color w:val="000080"/>
      <w:kern w:val="28"/>
      <w:sz w:val="28"/>
      <w:szCs w:val="20"/>
      <w:lang w:val="nl"/>
    </w:rPr>
  </w:style>
  <w:style w:type="paragraph" w:styleId="Kop2">
    <w:name w:val="heading 2"/>
    <w:basedOn w:val="Standaard"/>
    <w:next w:val="Standaard"/>
    <w:qFormat/>
    <w:rsid w:val="00D0173C"/>
    <w:pPr>
      <w:keepNext/>
      <w:spacing w:before="240" w:after="120"/>
      <w:outlineLvl w:val="1"/>
    </w:pPr>
    <w:rPr>
      <w:b/>
      <w:color w:val="000080"/>
      <w:sz w:val="24"/>
      <w:lang w:val="nl"/>
    </w:rPr>
  </w:style>
  <w:style w:type="paragraph" w:styleId="Kop3">
    <w:name w:val="heading 3"/>
    <w:basedOn w:val="Standaard"/>
    <w:next w:val="Standaard"/>
    <w:qFormat/>
    <w:rsid w:val="00CE57F1"/>
    <w:pPr>
      <w:keepNext/>
      <w:spacing w:before="240" w:after="120"/>
      <w:outlineLvl w:val="2"/>
    </w:pPr>
    <w:rPr>
      <w:b/>
      <w:color w:val="000080"/>
      <w:szCs w:val="20"/>
      <w:lang w:val="nl"/>
    </w:rPr>
  </w:style>
  <w:style w:type="paragraph" w:styleId="Kop4">
    <w:name w:val="heading 4"/>
    <w:basedOn w:val="Standaard"/>
    <w:next w:val="Standaard"/>
    <w:qFormat/>
    <w:rsid w:val="00C65048"/>
    <w:pPr>
      <w:keepNext/>
      <w:spacing w:before="240" w:after="60"/>
      <w:outlineLvl w:val="3"/>
    </w:pPr>
    <w:rPr>
      <w:rFonts w:ascii="Times New Roman" w:hAnsi="Times New Roman"/>
      <w:b/>
      <w:color w:val="000080"/>
      <w:lang w:val="nl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sid w:val="000A4C4A"/>
    <w:rPr>
      <w:color w:val="0000FF"/>
      <w:u w:val="single"/>
    </w:rPr>
  </w:style>
  <w:style w:type="paragraph" w:styleId="Ballontekst">
    <w:name w:val="Balloon Text"/>
    <w:basedOn w:val="Standaard"/>
    <w:semiHidden/>
    <w:rsid w:val="009318FA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2D32F0"/>
  </w:style>
  <w:style w:type="table" w:styleId="Tabelraster">
    <w:name w:val="Table Grid"/>
    <w:basedOn w:val="Standaardtabel"/>
    <w:rsid w:val="00D66D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pmaakprofielVoor1ptNa1pt">
    <w:name w:val="Opmaakprofiel Voor:  1 pt Na:  1 pt"/>
    <w:basedOn w:val="Standaard"/>
    <w:rsid w:val="00A9163B"/>
    <w:pPr>
      <w:spacing w:before="20" w:after="20"/>
    </w:pPr>
    <w:rPr>
      <w:rFonts w:cs="Times New Roman"/>
      <w:szCs w:val="20"/>
      <w:lang w:val="en-GB"/>
    </w:rPr>
  </w:style>
  <w:style w:type="paragraph" w:styleId="Lijstalinea">
    <w:name w:val="List Paragraph"/>
    <w:basedOn w:val="Standaard"/>
    <w:uiPriority w:val="34"/>
    <w:qFormat/>
    <w:rsid w:val="0045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ocserver\Applics\DOKUMENT\Sjabloon\ED&amp;A%20Ontwikkeling\Stded&amp;a%20Technisch.do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3255-F707-4C09-B705-6113EE64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Stded&amp;a Technisch.dot</Template>
  <TotalTime>38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yyyymmdd Title</vt:lpstr>
    </vt:vector>
  </TitlesOfParts>
  <Company>E.D. &amp; A. NV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yyyymmdd Title</dc:title>
  <dc:subject/>
  <dc:creator>Jens Geudens</dc:creator>
  <cp:keywords/>
  <dc:description/>
  <cp:lastModifiedBy>Jens Geudens</cp:lastModifiedBy>
  <cp:revision>10</cp:revision>
  <cp:lastPrinted>2007-09-13T13:37:00Z</cp:lastPrinted>
  <dcterms:created xsi:type="dcterms:W3CDTF">2022-05-16T12:25:00Z</dcterms:created>
  <dcterms:modified xsi:type="dcterms:W3CDTF">2022-05-16T13:03:00Z</dcterms:modified>
</cp:coreProperties>
</file>